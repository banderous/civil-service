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205BB2">
        <w:tc>
          <w:tcPr>
            <w:tcW w:w="1980" w:type="dxa"/>
            <w:vMerge w:val="restart"/>
          </w:tcPr>
          <w:p w14:paraId="2AFC286D" w14:textId="4971534A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 w:rsidR="002365F6">
              <w:fldChar w:fldCharType="begin"/>
            </w:r>
            <w:r w:rsidR="002365F6">
              <w:instrText xml:space="preserve"> INCLUDEPICTURE "https://www.gov.uk/assets/static/govuk-crest-2x-c6548884b516041752fc4156a50f084ca387b1e37e4f4668cd109058d924b197.png" \* MERGEFORMATINET </w:instrText>
            </w:r>
            <w:r w:rsidR="002365F6">
              <w:fldChar w:fldCharType="separate"/>
            </w:r>
            <w:r w:rsidR="002365F6">
              <w:rPr>
                <w:noProof/>
              </w:rPr>
              <w:drawing>
                <wp:inline distT="0" distB="0" distL="0" distR="0" wp14:anchorId="1B952669" wp14:editId="43EF4C88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365F6">
              <w:fldChar w:fldCharType="end"/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1448107E" w:rsidR="001042EF" w:rsidRDefault="005A21C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Acknowledgement of service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0F4598F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 w:rsidR="002365F6">
              <w:rPr>
                <w:noProof/>
              </w:rPr>
              <w:drawing>
                <wp:inline distT="0" distB="0" distL="0" distR="0" wp14:anchorId="7C098002" wp14:editId="1380D5D9">
                  <wp:extent cx="882650" cy="867410"/>
                  <wp:effectExtent l="0" t="0" r="6350" b="0"/>
                  <wp:docPr id="3" name="Picture 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205BB2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205BB2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55D5B9D9" w14:textId="5C7AA36F" w:rsidR="006C3CE9" w:rsidRPr="006C3CE9" w:rsidRDefault="006C3CE9" w:rsidP="006C3CE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22"/>
          <w:szCs w:val="22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6C3CE9" w14:paraId="13A5D8CB" w14:textId="77777777" w:rsidTr="00CA433D">
        <w:trPr>
          <w:trHeight w:val="680"/>
        </w:trPr>
        <w:tc>
          <w:tcPr>
            <w:tcW w:w="3539" w:type="dxa"/>
          </w:tcPr>
          <w:p w14:paraId="6E2C6189" w14:textId="2EC6E891" w:rsidR="006C3CE9" w:rsidRDefault="006C3CE9" w:rsidP="007A10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521" w:type="dxa"/>
          </w:tcPr>
          <w:p w14:paraId="37A6C379" w14:textId="5F89E53E" w:rsidR="006C3CE9" w:rsidRDefault="006C3CE9" w:rsidP="007A10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responseDeadline</w:t>
            </w:r>
            <w:proofErr w:type="spellEnd"/>
            <w:r w:rsidR="00926B25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30E8AF" w14:textId="4357104C" w:rsidR="00520D54" w:rsidRPr="00115B1E" w:rsidRDefault="00CA433D" w:rsidP="00520D54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Representative’s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520D54" w:rsidRPr="00156806" w14:paraId="7456B03A" w14:textId="77777777" w:rsidTr="00CA433D">
        <w:trPr>
          <w:trHeight w:val="386"/>
        </w:trPr>
        <w:tc>
          <w:tcPr>
            <w:tcW w:w="10025" w:type="dxa"/>
            <w:gridSpan w:val="2"/>
          </w:tcPr>
          <w:p w14:paraId="7EFABDF7" w14:textId="77777777" w:rsidR="00520D54" w:rsidRPr="00050D78" w:rsidRDefault="00520D54" w:rsidP="00A64BA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CA433D" w:rsidRPr="00156806" w14:paraId="7BEB0D0F" w14:textId="77777777" w:rsidTr="00CA433D">
        <w:trPr>
          <w:trHeight w:val="680"/>
        </w:trPr>
        <w:tc>
          <w:tcPr>
            <w:tcW w:w="3681" w:type="dxa"/>
          </w:tcPr>
          <w:p w14:paraId="7BA1BEF0" w14:textId="6E15AFA9" w:rsidR="00CA433D" w:rsidRDefault="00CA433D" w:rsidP="00CA4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0726F0A8" w14:textId="5100D4D7" w:rsidR="00CA433D" w:rsidRPr="00283B53" w:rsidRDefault="00CA433D" w:rsidP="00CA433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CA433D" w:rsidRPr="00156806" w14:paraId="0F5D66F4" w14:textId="77777777" w:rsidTr="00CA433D">
        <w:trPr>
          <w:trHeight w:val="680"/>
        </w:trPr>
        <w:tc>
          <w:tcPr>
            <w:tcW w:w="3681" w:type="dxa"/>
          </w:tcPr>
          <w:p w14:paraId="3CB398E2" w14:textId="31460CDF" w:rsidR="00CA433D" w:rsidRPr="0080237C" w:rsidRDefault="00CA433D" w:rsidP="00CA433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67688FD7" w14:textId="77777777" w:rsidR="00CA433D" w:rsidRPr="00C53276" w:rsidRDefault="00CA433D" w:rsidP="00CA433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1631A3A" w14:textId="77777777" w:rsidR="00CA433D" w:rsidRPr="00C53276" w:rsidRDefault="00CA433D" w:rsidP="00CA433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1F1E4DC" w14:textId="77777777" w:rsidR="00CA433D" w:rsidRPr="00C53276" w:rsidRDefault="00CA433D" w:rsidP="00CA433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7E591D4" w14:textId="77777777" w:rsidR="00CA433D" w:rsidRPr="00C53276" w:rsidRDefault="00CA433D" w:rsidP="00CA433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185DEA" w14:textId="77777777" w:rsidR="00CA433D" w:rsidRPr="00C53276" w:rsidRDefault="00CA433D" w:rsidP="00CA433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0FCDAA9" w14:textId="6AD7A310" w:rsidR="00CA433D" w:rsidRPr="001839B9" w:rsidRDefault="00CA433D" w:rsidP="00CA433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A433D" w:rsidRPr="00156806" w14:paraId="0FDE0E87" w14:textId="77777777" w:rsidTr="00CA433D">
        <w:trPr>
          <w:trHeight w:val="680"/>
        </w:trPr>
        <w:tc>
          <w:tcPr>
            <w:tcW w:w="3681" w:type="dxa"/>
          </w:tcPr>
          <w:p w14:paraId="25ECBEDB" w14:textId="6D977A78" w:rsidR="00CA433D" w:rsidRPr="0080237C" w:rsidRDefault="00CA433D" w:rsidP="00CA433D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06629AEC" w14:textId="67424FE4" w:rsidR="00CA433D" w:rsidRPr="001839B9" w:rsidRDefault="00CA433D" w:rsidP="00CA433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A433D" w:rsidRPr="00156806" w14:paraId="142C7C01" w14:textId="77777777" w:rsidTr="00CA433D">
        <w:trPr>
          <w:trHeight w:val="680"/>
        </w:trPr>
        <w:tc>
          <w:tcPr>
            <w:tcW w:w="3681" w:type="dxa"/>
          </w:tcPr>
          <w:p w14:paraId="6BED4473" w14:textId="75FFD93B" w:rsidR="00CA433D" w:rsidRPr="0080237C" w:rsidRDefault="00CA433D" w:rsidP="00CA433D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867E0EC" w14:textId="733DB2DA" w:rsidR="00CA433D" w:rsidRPr="001839B9" w:rsidRDefault="00CA433D" w:rsidP="00CA433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A433D" w:rsidRPr="00156806" w14:paraId="23D05313" w14:textId="77777777" w:rsidTr="00CA433D">
        <w:trPr>
          <w:trHeight w:val="680"/>
        </w:trPr>
        <w:tc>
          <w:tcPr>
            <w:tcW w:w="3681" w:type="dxa"/>
          </w:tcPr>
          <w:p w14:paraId="1DF417DB" w14:textId="2103504E" w:rsidR="00CA433D" w:rsidRPr="0080237C" w:rsidRDefault="00CA433D" w:rsidP="00CA433D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38440067" w14:textId="172C8499" w:rsidR="00CA433D" w:rsidRPr="001839B9" w:rsidRDefault="00CA433D" w:rsidP="00CA433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A433D" w:rsidRPr="00156806" w14:paraId="13FB95B5" w14:textId="77777777" w:rsidTr="00CA433D">
        <w:tc>
          <w:tcPr>
            <w:tcW w:w="3681" w:type="dxa"/>
          </w:tcPr>
          <w:p w14:paraId="0D436527" w14:textId="4E4888CC" w:rsidR="00CA433D" w:rsidRPr="0080237C" w:rsidRDefault="00CA433D" w:rsidP="00CA433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D97649C" w14:textId="629376FC" w:rsidR="00CA433D" w:rsidRPr="00A9384B" w:rsidRDefault="00CA433D" w:rsidP="00CA433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433D" w:rsidRPr="00156806" w14:paraId="7BB2DE3B" w14:textId="77777777" w:rsidTr="00CA433D">
        <w:trPr>
          <w:trHeight w:val="680"/>
        </w:trPr>
        <w:tc>
          <w:tcPr>
            <w:tcW w:w="10025" w:type="dxa"/>
            <w:gridSpan w:val="2"/>
          </w:tcPr>
          <w:p w14:paraId="35AAFCD9" w14:textId="26C05FA1" w:rsidR="00CA433D" w:rsidRPr="00CA433D" w:rsidRDefault="00CA433D" w:rsidP="00CA433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A433D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details</w:t>
            </w:r>
          </w:p>
        </w:tc>
      </w:tr>
      <w:tr w:rsidR="00CA433D" w:rsidRPr="00156806" w14:paraId="604A2F4C" w14:textId="77777777" w:rsidTr="00CA433D">
        <w:trPr>
          <w:trHeight w:val="680"/>
        </w:trPr>
        <w:tc>
          <w:tcPr>
            <w:tcW w:w="3681" w:type="dxa"/>
          </w:tcPr>
          <w:p w14:paraId="18046FA1" w14:textId="215F5F31" w:rsidR="00CA433D" w:rsidRPr="0080237C" w:rsidRDefault="00CA433D" w:rsidP="00CA433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7D3B2011" w14:textId="62D3A79A" w:rsidR="00CA433D" w:rsidRPr="00A9384B" w:rsidRDefault="00CA433D" w:rsidP="00CA433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CA433D" w:rsidRPr="00156806" w14:paraId="783F9126" w14:textId="77777777" w:rsidTr="00CA433D">
        <w:trPr>
          <w:trHeight w:val="680"/>
        </w:trPr>
        <w:tc>
          <w:tcPr>
            <w:tcW w:w="3681" w:type="dxa"/>
          </w:tcPr>
          <w:p w14:paraId="7EBD5F98" w14:textId="30DDABE9" w:rsidR="00CA433D" w:rsidRDefault="00CA433D" w:rsidP="00CA4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318E090" w14:textId="77777777" w:rsidR="00CA433D" w:rsidRPr="00A9384B" w:rsidRDefault="00CA433D" w:rsidP="00CA433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C6BC2C4" w14:textId="77777777" w:rsidR="00CA433D" w:rsidRPr="00A9384B" w:rsidRDefault="00CA433D" w:rsidP="00CA433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D1B937F" w14:textId="77777777" w:rsidR="00CA433D" w:rsidRPr="009820C6" w:rsidRDefault="00CA433D" w:rsidP="00CA433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5F6551D" w14:textId="77777777" w:rsidR="00CA433D" w:rsidRPr="009820C6" w:rsidRDefault="00CA433D" w:rsidP="00CA433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62C1B8B" w14:textId="77777777" w:rsidR="00CA433D" w:rsidRPr="009820C6" w:rsidRDefault="00CA433D" w:rsidP="00CA433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2094241" w14:textId="55296D73" w:rsidR="00CA433D" w:rsidRPr="00283B53" w:rsidRDefault="00CA433D" w:rsidP="00CA433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21F911FF" w14:textId="73E80B48" w:rsidR="005A21C8" w:rsidRPr="005A21C8" w:rsidRDefault="005A21C8" w:rsidP="00520D54">
      <w:pPr>
        <w:pBdr>
          <w:bottom w:val="single" w:sz="4" w:space="1" w:color="auto"/>
        </w:pBdr>
        <w:spacing w:before="120" w:after="120"/>
      </w:pPr>
    </w:p>
    <w:sectPr w:rsidR="005A21C8" w:rsidRPr="005A21C8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AECB5" w14:textId="77777777" w:rsidR="003A564F" w:rsidRDefault="003A564F" w:rsidP="00812032">
      <w:r>
        <w:separator/>
      </w:r>
    </w:p>
  </w:endnote>
  <w:endnote w:type="continuationSeparator" w:id="0">
    <w:p w14:paraId="0EA50C3E" w14:textId="77777777" w:rsidR="003A564F" w:rsidRDefault="003A564F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﷽﷽囀g怀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5CB2" w14:textId="77777777" w:rsidR="003A564F" w:rsidRDefault="003A564F" w:rsidP="00812032">
      <w:r>
        <w:separator/>
      </w:r>
    </w:p>
  </w:footnote>
  <w:footnote w:type="continuationSeparator" w:id="0">
    <w:p w14:paraId="2A7A5E4D" w14:textId="77777777" w:rsidR="003A564F" w:rsidRDefault="003A564F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365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65F6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5905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64F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0D54"/>
    <w:rsid w:val="00521295"/>
    <w:rsid w:val="00521421"/>
    <w:rsid w:val="0052177F"/>
    <w:rsid w:val="00521B15"/>
    <w:rsid w:val="00521D55"/>
    <w:rsid w:val="005223D9"/>
    <w:rsid w:val="00522B2A"/>
    <w:rsid w:val="00522D59"/>
    <w:rsid w:val="00522EC8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21C8"/>
    <w:rsid w:val="005A4052"/>
    <w:rsid w:val="005A4456"/>
    <w:rsid w:val="005A468A"/>
    <w:rsid w:val="005A4D2E"/>
    <w:rsid w:val="005A5779"/>
    <w:rsid w:val="005A58B5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5B5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3CE9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124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25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37A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A77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3D"/>
    <w:rsid w:val="00CA43AA"/>
    <w:rsid w:val="00CA4625"/>
    <w:rsid w:val="00CA480D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34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1493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3B3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Approved</Stage>
    <Next_x0020_Stage xmlns="f336f4fe-8719-4ea2-b5d6-29b3a580aeb4">ApproveOrReject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This template amends the placeholders for applicant's representative details only. the overall sealed claim form remains same. It is required to cleanup code under tech debt story https://tools.hmcts.net/jira/browse/CMC-1384.
Thanks 
Sabah</Approval_x0020_Request_x0020_Comment>
    <Publication_x0020_Date xmlns="f336f4fe-8719-4ea2-b5d6-29b3a580aeb4">2020-12-15T00:00:00+00:00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4F0F77-07BE-4DE8-9026-089648199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10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CV-UNS-CLM-ENG-00655-1     Now: CV-UNS-CLM-ENG-00727.docx</dc:title>
  <dc:subject/>
  <dc:creator>District Judge Richard Clarke</dc:creator>
  <cp:keywords/>
  <cp:lastModifiedBy>Mathiyalagan, Prathap (Cognizant)</cp:lastModifiedBy>
  <cp:revision>11</cp:revision>
  <dcterms:created xsi:type="dcterms:W3CDTF">2021-07-15T09:15:00Z</dcterms:created>
  <dcterms:modified xsi:type="dcterms:W3CDTF">2021-08-04T09:22:00Z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