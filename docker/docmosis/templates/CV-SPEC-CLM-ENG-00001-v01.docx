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358D7AEA" w:rsidR="001042EF" w:rsidRPr="001042EF" w:rsidRDefault="001D7671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B120D4" wp14:editId="7027A6DA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06CCFF6D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E2FA3"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</w:tc>
        <w:tc>
          <w:tcPr>
            <w:tcW w:w="6379" w:type="dxa"/>
          </w:tcPr>
          <w:p w14:paraId="3A07F00D" w14:textId="00A3C2EF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060F" w14:textId="77777777" w:rsidR="006E0985" w:rsidRDefault="006E0985" w:rsidP="00812032">
      <w:r>
        <w:separator/>
      </w:r>
    </w:p>
  </w:endnote>
  <w:endnote w:type="continuationSeparator" w:id="0">
    <w:p w14:paraId="6A0B33F5" w14:textId="77777777" w:rsidR="006E0985" w:rsidRDefault="006E098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﷽﷽囀g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68C0A" w14:textId="77777777" w:rsidR="006E0985" w:rsidRDefault="006E0985" w:rsidP="00812032">
      <w:r>
        <w:separator/>
      </w:r>
    </w:p>
  </w:footnote>
  <w:footnote w:type="continuationSeparator" w:id="0">
    <w:p w14:paraId="55388582" w14:textId="77777777" w:rsidR="006E0985" w:rsidRDefault="006E0985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985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78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Mathiyalagan, Prathap (Cognizant)</cp:lastModifiedBy>
  <cp:revision>49</cp:revision>
  <dcterms:created xsi:type="dcterms:W3CDTF">2021-07-07T12:48:00Z</dcterms:created>
  <dcterms:modified xsi:type="dcterms:W3CDTF">2021-07-15T14:55:00Z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