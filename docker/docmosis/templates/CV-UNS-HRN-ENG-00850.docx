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19C2574D" w:rsidR="00D765AC" w:rsidRDefault="00D765AC" w:rsidP="00950040">
      <w:pPr>
        <w:autoSpaceDE w:val="0"/>
        <w:autoSpaceDN w:val="0"/>
        <w:adjustRightInd w:val="0"/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1796"/>
        <w:gridCol w:w="1999"/>
      </w:tblGrid>
      <w:tr w:rsidR="003776B8" w:rsidRPr="00156806" w14:paraId="3F19C0B3" w14:textId="34E28D02" w:rsidTr="00B829A3">
        <w:tc>
          <w:tcPr>
            <w:tcW w:w="1980" w:type="dxa"/>
            <w:vMerge w:val="restart"/>
          </w:tcPr>
          <w:p w14:paraId="2AFC286D" w14:textId="7CCD0679" w:rsidR="003776B8" w:rsidRDefault="003776B8" w:rsidP="00F57A44">
            <w:pPr>
              <w:jc w:val="both"/>
            </w:pPr>
            <w:r>
              <w:fldChar w:fldCharType="begin"/>
            </w:r>
            <w:r w:rsidR="002D587D">
              <w:instrText xml:space="preserve"> INCLUDEPICTURE "C:\\var\\folders\\m2\\qnb2dry97b79psf_83dm0rf80000gn\\T\\com.microsoft.Word\\WebArchiveCopyPasteTempFiles\\page1image12566944" \* MERGEFORMAT </w:instrText>
            </w:r>
            <w:r>
              <w:fldChar w:fldCharType="separate"/>
            </w:r>
            <w:r>
              <w:fldChar w:fldCharType="begin"/>
            </w:r>
            <w:r w:rsidR="002D587D">
              <w:instrText xml:space="preserve"> INCLUDEPICTURE "C:\\var\\folders\\m2\\qnb2dry97b79psf_83dm0rf80000gn\\T\\com.microsoft.Word\\WebArchiveCopyPasteTempFiles\\page1image59464816"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3776B8" w:rsidRPr="00153598" w:rsidRDefault="003776B8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6E72A3D9" w:rsidR="003776B8" w:rsidRPr="00ED14FB" w:rsidRDefault="003776B8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proofErr w:type="gramStart"/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</w:t>
            </w:r>
            <w:proofErr w:type="gramEnd"/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 xml:space="preserve"> questionnaire</w:t>
            </w:r>
          </w:p>
          <w:p w14:paraId="3A7BEC01" w14:textId="38466729" w:rsidR="003776B8" w:rsidRPr="001042EF" w:rsidRDefault="003776B8" w:rsidP="00C77AA5">
            <w:pPr>
              <w:jc w:val="both"/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1999" w:type="dxa"/>
          </w:tcPr>
          <w:p w14:paraId="7248523A" w14:textId="6CC4BAC4" w:rsidR="003776B8" w:rsidRPr="001042EF" w:rsidRDefault="003776B8" w:rsidP="006D7C28">
            <w:pPr>
              <w:jc w:val="right"/>
            </w:pPr>
            <w:r>
              <w:fldChar w:fldCharType="begin"/>
            </w:r>
            <w:r w:rsidR="002D587D">
              <w:instrText xml:space="preserve"> INCLUDEPICTURE "C:\\var\\folders\\m2\\qnb2dry97b79psf_83dm0rf80000gn\\T\\com.microsoft.Word\\WebArchiveCopyPasteTempFiles\\page1image59464608"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43251F" w:rsidRPr="00156806" w14:paraId="4B8E6915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7614EAD5" w14:textId="77777777" w:rsidR="0043251F" w:rsidRDefault="0043251F" w:rsidP="00264351"/>
        </w:tc>
        <w:tc>
          <w:tcPr>
            <w:tcW w:w="7764" w:type="dxa"/>
            <w:gridSpan w:val="3"/>
            <w:vAlign w:val="bottom"/>
          </w:tcPr>
          <w:p w14:paraId="61566C87" w14:textId="1A603F97" w:rsidR="0043251F" w:rsidRPr="003776B8" w:rsidRDefault="0043251F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3776B8" w:rsidRPr="00156806" w14:paraId="70777999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6369B3C0" w14:textId="77777777" w:rsidR="003776B8" w:rsidRDefault="003776B8" w:rsidP="00264351"/>
        </w:tc>
        <w:tc>
          <w:tcPr>
            <w:tcW w:w="3969" w:type="dxa"/>
            <w:vAlign w:val="bottom"/>
          </w:tcPr>
          <w:p w14:paraId="6921BBB7" w14:textId="430B842C" w:rsidR="003776B8" w:rsidRPr="003776B8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Claimant ref: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 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.applicantSolicitor1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&gt;&gt; </w:t>
            </w:r>
          </w:p>
        </w:tc>
        <w:tc>
          <w:tcPr>
            <w:tcW w:w="3795" w:type="dxa"/>
            <w:gridSpan w:val="2"/>
            <w:vAlign w:val="bottom"/>
          </w:tcPr>
          <w:p w14:paraId="4E2B5C0F" w14:textId="0DE974FB" w:rsidR="003776B8" w:rsidRPr="003776B8" w:rsidRDefault="003776B8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3776B8" w:rsidRPr="00156806" w14:paraId="1AF8D265" w14:textId="77777777" w:rsidTr="00B829A3">
        <w:trPr>
          <w:trHeight w:val="507"/>
        </w:trPr>
        <w:tc>
          <w:tcPr>
            <w:tcW w:w="1980" w:type="dxa"/>
            <w:vMerge/>
            <w:vAlign w:val="bottom"/>
          </w:tcPr>
          <w:p w14:paraId="19C5EA65" w14:textId="77777777" w:rsidR="003776B8" w:rsidRDefault="003776B8" w:rsidP="00264351"/>
        </w:tc>
        <w:tc>
          <w:tcPr>
            <w:tcW w:w="3969" w:type="dxa"/>
            <w:vAlign w:val="bottom"/>
          </w:tcPr>
          <w:p w14:paraId="58BDE55A" w14:textId="3CDE6A1B" w:rsidR="003776B8" w:rsidRPr="00C043B0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Defendant</w:t>
            </w:r>
            <w:r w:rsidR="007F55E0"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 1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 ref: 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.respondentSolicitor1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&gt;&gt;</w:t>
            </w:r>
          </w:p>
        </w:tc>
        <w:tc>
          <w:tcPr>
            <w:tcW w:w="3795" w:type="dxa"/>
            <w:gridSpan w:val="2"/>
            <w:vAlign w:val="bottom"/>
          </w:tcPr>
          <w:p w14:paraId="0814A489" w14:textId="5155B5CF" w:rsidR="003776B8" w:rsidRDefault="003776B8" w:rsidP="00F14ED6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 w:rsidR="00F14ED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</w:t>
            </w:r>
            <w:proofErr w:type="gram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0762B7C8" w14:textId="700F30DB" w:rsidR="007F55E0" w:rsidRDefault="007F55E0" w:rsidP="002C725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60686D"/>
          <w:sz w:val="20"/>
          <w:szCs w:val="20"/>
        </w:rPr>
      </w:pP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 w:rsidRPr="00C043B0">
        <w:rPr>
          <w:rFonts w:ascii="GDSTransportWebsite" w:hAnsi="GDSTransportWebsite"/>
          <w:color w:val="60686D"/>
          <w:sz w:val="20"/>
          <w:szCs w:val="20"/>
        </w:rPr>
        <w:t>Defendant</w:t>
      </w:r>
      <w:r>
        <w:rPr>
          <w:rFonts w:ascii="GDSTransportWebsite" w:hAnsi="GDSTransportWebsite"/>
          <w:color w:val="60686D"/>
          <w:sz w:val="20"/>
          <w:szCs w:val="20"/>
        </w:rPr>
        <w:t xml:space="preserve"> </w:t>
      </w:r>
      <w:r>
        <w:rPr>
          <w:rFonts w:ascii="GDSTransportWebsite" w:hAnsi="GDSTransportWebsite"/>
          <w:color w:val="60686D"/>
          <w:sz w:val="20"/>
          <w:szCs w:val="20"/>
        </w:rPr>
        <w:t>2</w:t>
      </w:r>
      <w:r w:rsidRPr="00C043B0">
        <w:rPr>
          <w:rFonts w:ascii="GDSTransportWebsite" w:hAnsi="GDSTransportWebsite"/>
          <w:color w:val="60686D"/>
          <w:sz w:val="20"/>
          <w:szCs w:val="20"/>
        </w:rPr>
        <w:t xml:space="preserve"> ref: </w:t>
      </w:r>
    </w:p>
    <w:p w14:paraId="603C08BB" w14:textId="77777777" w:rsidR="007F55E0" w:rsidRDefault="007F55E0" w:rsidP="007F55E0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60686D"/>
          <w:sz w:val="20"/>
          <w:szCs w:val="20"/>
        </w:rPr>
      </w:pPr>
      <w:r>
        <w:rPr>
          <w:rFonts w:ascii="GDSTransportWebsite" w:hAnsi="GDSTransportWebsite"/>
          <w:color w:val="60686D"/>
          <w:sz w:val="20"/>
          <w:szCs w:val="20"/>
        </w:rPr>
        <w:t xml:space="preserve">                                                 </w:t>
      </w:r>
      <w:r w:rsidRPr="00C043B0">
        <w:rPr>
          <w:rFonts w:ascii="GDSTransportWebsite" w:hAnsi="GDSTransportWebsite"/>
          <w:color w:val="60686D"/>
          <w:sz w:val="20"/>
          <w:szCs w:val="20"/>
        </w:rPr>
        <w:t>&lt;&lt;</w:t>
      </w:r>
      <w:r w:rsidRPr="00607875">
        <w:rPr>
          <w:rFonts w:ascii="GDSTransportWebsite" w:hAnsi="GDSTransportWebsite"/>
          <w:color w:val="60686D"/>
          <w:sz w:val="20"/>
          <w:szCs w:val="20"/>
        </w:rPr>
        <w:t>solicitorReferences</w:t>
      </w:r>
      <w:r>
        <w:rPr>
          <w:rFonts w:ascii="GDSTransportWebsite" w:hAnsi="GDSTransportWebsite"/>
          <w:color w:val="60686D"/>
          <w:sz w:val="20"/>
          <w:szCs w:val="20"/>
        </w:rPr>
        <w:t>.respondentSolicitor</w:t>
      </w:r>
      <w:r>
        <w:rPr>
          <w:rFonts w:ascii="GDSTransportWebsite" w:hAnsi="GDSTransportWebsite"/>
          <w:color w:val="60686D"/>
          <w:sz w:val="20"/>
          <w:szCs w:val="20"/>
        </w:rPr>
        <w:t>2</w:t>
      </w:r>
    </w:p>
    <w:p w14:paraId="021D25A5" w14:textId="62A25317" w:rsidR="007F55E0" w:rsidRDefault="007F55E0" w:rsidP="007F55E0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60686D"/>
          <w:sz w:val="20"/>
          <w:szCs w:val="20"/>
        </w:rPr>
        <w:t xml:space="preserve">                                                </w:t>
      </w:r>
      <w:r w:rsidRPr="00607875">
        <w:rPr>
          <w:rFonts w:ascii="GDSTransportWebsite" w:hAnsi="GDSTransportWebsite"/>
          <w:color w:val="60686D"/>
          <w:sz w:val="20"/>
          <w:szCs w:val="20"/>
        </w:rPr>
        <w:t>Reference</w:t>
      </w:r>
      <w:r w:rsidRPr="00C043B0">
        <w:rPr>
          <w:rFonts w:ascii="GDSTransportWebsite" w:hAnsi="GDSTransportWebsite"/>
          <w:color w:val="60686D"/>
          <w:sz w:val="20"/>
          <w:szCs w:val="20"/>
        </w:rPr>
        <w:t>&gt;&gt;</w:t>
      </w:r>
    </w:p>
    <w:p w14:paraId="4DDA2343" w14:textId="77777777" w:rsidR="007F55E0" w:rsidRDefault="007F55E0" w:rsidP="002C725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61BE209B" w14:textId="3339DCD8" w:rsidR="002C7259" w:rsidRPr="005641FE" w:rsidRDefault="002C7259" w:rsidP="002C725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2C7259" w:rsidRPr="00156806" w14:paraId="2E03BC8A" w14:textId="77777777" w:rsidTr="006508C8">
        <w:trPr>
          <w:trHeight w:val="140"/>
        </w:trPr>
        <w:tc>
          <w:tcPr>
            <w:tcW w:w="3539" w:type="dxa"/>
          </w:tcPr>
          <w:p w14:paraId="510B1576" w14:textId="77777777" w:rsidR="002C7259" w:rsidRDefault="002C7259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732D7771" w14:textId="207C0651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324C23BC" w14:textId="0EB60D63" w:rsidR="002C7259" w:rsidRPr="001839B9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 w:rsidRPr="009820C6">
              <w:rPr>
                <w:rFonts w:ascii="GDSTransportWebsite" w:hAnsi="GDSTransportWebsite"/>
                <w:color w:val="0A0A0A"/>
              </w:rPr>
              <w:t>name&gt;&gt;</w:t>
            </w:r>
            <w:r w:rsidR="00815F7D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</w:tr>
      <w:tr w:rsidR="00944943" w:rsidRPr="00156806" w14:paraId="5B21F098" w14:textId="77777777" w:rsidTr="006508C8">
        <w:trPr>
          <w:trHeight w:val="140"/>
        </w:trPr>
        <w:tc>
          <w:tcPr>
            <w:tcW w:w="3539" w:type="dxa"/>
          </w:tcPr>
          <w:p w14:paraId="21CDC704" w14:textId="4ABBCC63" w:rsidR="00944943" w:rsidRDefault="00944943" w:rsidP="0094494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521" w:type="dxa"/>
          </w:tcPr>
          <w:p w14:paraId="035D69EE" w14:textId="77777777" w:rsidR="00944943" w:rsidRDefault="00944943" w:rsidP="0094494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applicant.litigationFriendName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6E58AE41" w14:textId="092C4B9D" w:rsidR="00944943" w:rsidRPr="009820C6" w:rsidRDefault="00944943" w:rsidP="0094494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259" w:rsidRPr="00156806" w14:paraId="1DCAE4D7" w14:textId="77777777" w:rsidTr="000935C0">
        <w:tc>
          <w:tcPr>
            <w:tcW w:w="3539" w:type="dxa"/>
          </w:tcPr>
          <w:p w14:paraId="6064BA6B" w14:textId="77777777" w:rsidR="002C7259" w:rsidRPr="0080237C" w:rsidRDefault="002C7259" w:rsidP="00EF01CB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1350953B" w14:textId="70A5B60C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579C3AA" w14:textId="27C26CFD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7B541251" w14:textId="29556474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34FAB27" w14:textId="2045F0A2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0265EF95" w14:textId="614CBBE9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BA4D6A3" w14:textId="07FC2F0D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</w:tbl>
    <w:p w14:paraId="71CB6F47" w14:textId="002841A9" w:rsidR="00070038" w:rsidRPr="00115B1E" w:rsidRDefault="00560A8F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 xml:space="preserve">First </w:t>
      </w:r>
      <w:r w:rsidR="00070038"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070038" w:rsidRPr="00156806" w14:paraId="508E5C09" w14:textId="77777777" w:rsidTr="002079E5">
        <w:trPr>
          <w:trHeight w:val="193"/>
        </w:trPr>
        <w:tc>
          <w:tcPr>
            <w:tcW w:w="10025" w:type="dxa"/>
            <w:gridSpan w:val="2"/>
          </w:tcPr>
          <w:p w14:paraId="2478FCFE" w14:textId="77777777" w:rsidR="00070038" w:rsidRPr="00AA0D40" w:rsidRDefault="00070038" w:rsidP="002079E5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070038" w:rsidRPr="00156806" w14:paraId="0BCDC0B2" w14:textId="77777777" w:rsidTr="002079E5">
        <w:trPr>
          <w:trHeight w:val="386"/>
        </w:trPr>
        <w:tc>
          <w:tcPr>
            <w:tcW w:w="10025" w:type="dxa"/>
            <w:gridSpan w:val="2"/>
          </w:tcPr>
          <w:p w14:paraId="006DB537" w14:textId="77777777" w:rsidR="00070038" w:rsidRPr="00050D78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070038" w:rsidRPr="00156806" w14:paraId="4B68E2AC" w14:textId="77777777" w:rsidTr="002079E5">
        <w:trPr>
          <w:trHeight w:val="680"/>
        </w:trPr>
        <w:tc>
          <w:tcPr>
            <w:tcW w:w="3681" w:type="dxa"/>
          </w:tcPr>
          <w:p w14:paraId="6F662B9A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3DA3AE77" w14:textId="77777777" w:rsidR="00070038" w:rsidRPr="001839B9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070038" w:rsidRPr="00156806" w14:paraId="7E7BBE76" w14:textId="77777777" w:rsidTr="002079E5">
        <w:trPr>
          <w:trHeight w:val="680"/>
        </w:trPr>
        <w:tc>
          <w:tcPr>
            <w:tcW w:w="3681" w:type="dxa"/>
          </w:tcPr>
          <w:p w14:paraId="11CCB95A" w14:textId="77777777" w:rsidR="00070038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Litigation friend</w:t>
            </w:r>
          </w:p>
        </w:tc>
        <w:tc>
          <w:tcPr>
            <w:tcW w:w="6344" w:type="dxa"/>
          </w:tcPr>
          <w:p w14:paraId="75EF7581" w14:textId="77777777" w:rsidR="00070038" w:rsidRPr="00283B53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litigationFriendName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070038" w:rsidRPr="00156806" w14:paraId="4140D53B" w14:textId="77777777" w:rsidTr="002079E5">
        <w:tc>
          <w:tcPr>
            <w:tcW w:w="3681" w:type="dxa"/>
          </w:tcPr>
          <w:p w14:paraId="6C46A495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6D24E1BC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3AF4E202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8F322E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84E52E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C58E0B6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8B19F81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070038" w:rsidRPr="00156806" w14:paraId="2D0B08C0" w14:textId="77777777" w:rsidTr="002079E5">
        <w:trPr>
          <w:trHeight w:val="680"/>
        </w:trPr>
        <w:tc>
          <w:tcPr>
            <w:tcW w:w="10025" w:type="dxa"/>
            <w:gridSpan w:val="2"/>
          </w:tcPr>
          <w:p w14:paraId="6EAB275E" w14:textId="77777777" w:rsidR="002D587D" w:rsidRDefault="002D587D" w:rsidP="002079E5">
            <w:pPr>
              <w:spacing w:before="8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</w:p>
          <w:p w14:paraId="074B7B4A" w14:textId="37DC8996" w:rsidR="002D587D" w:rsidRPr="00115B1E" w:rsidRDefault="00560A8F" w:rsidP="002D587D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Second </w:t>
            </w:r>
            <w:r w:rsidR="002D587D"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details</w:t>
            </w:r>
          </w:p>
          <w:tbl>
            <w:tblPr>
              <w:tblStyle w:val="TableGrid"/>
              <w:tblW w:w="10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681"/>
              <w:gridCol w:w="6344"/>
            </w:tblGrid>
            <w:tr w:rsidR="002D587D" w:rsidRPr="00156806" w14:paraId="363D5408" w14:textId="77777777" w:rsidTr="00713571">
              <w:trPr>
                <w:trHeight w:val="193"/>
              </w:trPr>
              <w:tc>
                <w:tcPr>
                  <w:tcW w:w="10025" w:type="dxa"/>
                  <w:gridSpan w:val="2"/>
                </w:tcPr>
                <w:p w14:paraId="75C5899D" w14:textId="77777777" w:rsidR="002D587D" w:rsidRPr="00AA0D40" w:rsidRDefault="002D587D" w:rsidP="002D587D">
                  <w:pPr>
                    <w:pStyle w:val="NormalWeb"/>
                    <w:spacing w:before="40" w:beforeAutospacing="0" w:after="40" w:afterAutospacing="0"/>
                    <w:rPr>
                      <w:rFonts w:ascii="Tahoma" w:hAnsi="Tahoma" w:cs="Tahoma"/>
                      <w:b/>
                      <w:sz w:val="22"/>
                      <w:szCs w:val="22"/>
                    </w:rPr>
                  </w:pPr>
                  <w:r w:rsidRPr="00050D78"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&lt;&lt;</w:t>
                  </w:r>
                  <w:proofErr w:type="spellStart"/>
                  <w:r w:rsidRPr="00050D78"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rr_</w:t>
                  </w: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respondents</w:t>
                  </w:r>
                  <w:proofErr w:type="spellEnd"/>
                  <w:r w:rsidRPr="00050D78"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&gt;&gt;</w:t>
                  </w:r>
                </w:p>
              </w:tc>
            </w:tr>
            <w:tr w:rsidR="002D587D" w:rsidRPr="00156806" w14:paraId="0C5F5645" w14:textId="77777777" w:rsidTr="00713571">
              <w:trPr>
                <w:trHeight w:val="386"/>
              </w:trPr>
              <w:tc>
                <w:tcPr>
                  <w:tcW w:w="10025" w:type="dxa"/>
                  <w:gridSpan w:val="2"/>
                </w:tcPr>
                <w:p w14:paraId="69CD8474" w14:textId="77777777" w:rsidR="002D587D" w:rsidRPr="00050D78" w:rsidRDefault="002D587D" w:rsidP="002D587D">
                  <w:pPr>
                    <w:pStyle w:val="NormalWeb"/>
                    <w:spacing w:before="40" w:beforeAutospacing="0" w:after="4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 w:rsidRPr="00050D78"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&lt;&lt;cs_{$size&gt;1}&gt;&gt; Defendant &lt;&lt;$</w:t>
                  </w:r>
                  <w:proofErr w:type="spellStart"/>
                  <w:r w:rsidRPr="00050D78"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itemnum</w:t>
                  </w:r>
                  <w:proofErr w:type="spellEnd"/>
                  <w:r w:rsidRPr="00050D78"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&gt;&gt;&lt;&lt;es_&gt;&gt;</w:t>
                  </w:r>
                </w:p>
              </w:tc>
            </w:tr>
            <w:tr w:rsidR="002D587D" w:rsidRPr="00156806" w14:paraId="56BA5B1D" w14:textId="77777777" w:rsidTr="00713571">
              <w:trPr>
                <w:trHeight w:val="680"/>
              </w:trPr>
              <w:tc>
                <w:tcPr>
                  <w:tcW w:w="3681" w:type="dxa"/>
                </w:tcPr>
                <w:p w14:paraId="407D5FC5" w14:textId="77777777" w:rsidR="002D587D" w:rsidRPr="0080237C" w:rsidRDefault="002D587D" w:rsidP="002D587D">
                  <w:pPr>
                    <w:pStyle w:val="NormalWeb"/>
                    <w:spacing w:before="40" w:beforeAutospacing="0" w:after="40" w:afterAutospacing="0"/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Name</w:t>
                  </w:r>
                </w:p>
              </w:tc>
              <w:tc>
                <w:tcPr>
                  <w:tcW w:w="6344" w:type="dxa"/>
                </w:tcPr>
                <w:p w14:paraId="24CFE614" w14:textId="77777777" w:rsidR="002D587D" w:rsidRPr="001839B9" w:rsidRDefault="002D587D" w:rsidP="002D587D">
                  <w:pPr>
                    <w:spacing w:before="40" w:after="40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283B53">
                    <w:rPr>
                      <w:rFonts w:ascii="GDSTransportWebsite" w:hAnsi="GDSTransportWebsite"/>
                      <w:color w:val="0A0A0A"/>
                    </w:rPr>
                    <w:t>&lt;&lt;name&gt;&gt;</w:t>
                  </w:r>
                </w:p>
              </w:tc>
            </w:tr>
            <w:tr w:rsidR="002D587D" w:rsidRPr="00156806" w14:paraId="57ED36AF" w14:textId="77777777" w:rsidTr="00713571">
              <w:trPr>
                <w:trHeight w:val="680"/>
              </w:trPr>
              <w:tc>
                <w:tcPr>
                  <w:tcW w:w="3681" w:type="dxa"/>
                </w:tcPr>
                <w:p w14:paraId="46465D2C" w14:textId="77777777" w:rsidR="002D587D" w:rsidRDefault="002D587D" w:rsidP="002D587D">
                  <w:pPr>
                    <w:pStyle w:val="NormalWeb"/>
                    <w:spacing w:before="40" w:beforeAutospacing="0" w:after="4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Litigation friend</w:t>
                  </w:r>
                </w:p>
              </w:tc>
              <w:tc>
                <w:tcPr>
                  <w:tcW w:w="6344" w:type="dxa"/>
                </w:tcPr>
                <w:p w14:paraId="14714192" w14:textId="77777777" w:rsidR="002D587D" w:rsidRPr="00283B53" w:rsidRDefault="002D587D" w:rsidP="002D587D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litigationFriendName</w:t>
                  </w:r>
                  <w:proofErr w:type="spellEnd"/>
                  <w:r w:rsidRPr="009820C6"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</w:p>
              </w:tc>
            </w:tr>
            <w:tr w:rsidR="002D587D" w:rsidRPr="00156806" w14:paraId="0E32A262" w14:textId="77777777" w:rsidTr="00713571">
              <w:tc>
                <w:tcPr>
                  <w:tcW w:w="3681" w:type="dxa"/>
                </w:tcPr>
                <w:p w14:paraId="4257BDB4" w14:textId="77777777" w:rsidR="002D587D" w:rsidRPr="0080237C" w:rsidRDefault="002D587D" w:rsidP="002D587D">
                  <w:pPr>
                    <w:pStyle w:val="NormalWeb"/>
                    <w:spacing w:before="40" w:beforeAutospacing="0" w:after="40" w:afterAutospacing="0"/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A</w:t>
                  </w:r>
                  <w:r w:rsidRPr="0080237C"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 xml:space="preserve">ddress </w:t>
                  </w:r>
                </w:p>
              </w:tc>
              <w:tc>
                <w:tcPr>
                  <w:tcW w:w="6344" w:type="dxa"/>
                </w:tcPr>
                <w:p w14:paraId="3B156BF9" w14:textId="77777777" w:rsidR="002D587D" w:rsidRPr="00A9384B" w:rsidRDefault="002D587D" w:rsidP="002D587D">
                  <w:pPr>
                    <w:spacing w:before="40" w:after="40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7E16F0">
                    <w:rPr>
                      <w:rFonts w:ascii="GDSTransportWebsite" w:hAnsi="GDSTransportWebsite"/>
                      <w:color w:val="0A0A0A"/>
                    </w:rPr>
                    <w:t>&lt;&lt;cs_{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primaryA</w:t>
                  </w:r>
                  <w:r w:rsidRPr="009820C6">
                    <w:rPr>
                      <w:rFonts w:ascii="GDSTransportWebsite" w:hAnsi="GDSTransportWebsite"/>
                      <w:color w:val="0A0A0A"/>
                    </w:rPr>
                    <w:t>ddress</w:t>
                  </w:r>
                  <w:r w:rsidRPr="007E16F0">
                    <w:rPr>
                      <w:rFonts w:ascii="GDSTransportWebsite" w:hAnsi="GDSTransportWebsite"/>
                      <w:color w:val="0A0A0A"/>
                    </w:rPr>
                    <w:t>.AddressLine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1</w:t>
                  </w:r>
                  <w:r w:rsidRPr="007E16F0">
                    <w:rPr>
                      <w:rFonts w:ascii="GDSTransportWebsite" w:hAnsi="GDSTransportWebsite"/>
                      <w:color w:val="0A0A0A"/>
                    </w:rPr>
                    <w:t>!=</w:t>
                  </w:r>
                  <w:proofErr w:type="gramEnd"/>
                  <w:r w:rsidRPr="007E16F0">
                    <w:rPr>
                      <w:rFonts w:ascii="GDSTransportWebsite" w:hAnsi="GDSTransportWebsite"/>
                      <w:color w:val="0A0A0A"/>
                    </w:rPr>
                    <w:t>null}&gt;&gt;&lt;&lt;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primaryA</w:t>
                  </w:r>
                  <w:r w:rsidRPr="009820C6">
                    <w:rPr>
                      <w:rFonts w:ascii="GDSTransportWebsite" w:hAnsi="GDSTransportWebsite"/>
                      <w:color w:val="0A0A0A"/>
                    </w:rPr>
                    <w:t>ddress</w:t>
                  </w:r>
                  <w:r w:rsidRPr="007E16F0">
                    <w:rPr>
                      <w:rFonts w:ascii="GDSTransportWebsite" w:hAnsi="GDSTransportWebsite"/>
                      <w:color w:val="0A0A0A"/>
                    </w:rPr>
                    <w:t>.AddressLine1&gt;&gt;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&lt;&lt;es_&gt;&gt;</w:t>
                  </w: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&lt;&lt;cs_{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!isBlank(primaryA</w:t>
                  </w:r>
                  <w:r w:rsidRPr="009820C6">
                    <w:rPr>
                      <w:rFonts w:ascii="GDSTransportWebsite" w:hAnsi="GDSTransportWebsite"/>
                      <w:color w:val="0A0A0A"/>
                    </w:rPr>
                    <w:t>ddress.AddressLine2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)</w:t>
                  </w:r>
                  <w:r w:rsidRPr="009820C6">
                    <w:rPr>
                      <w:rFonts w:ascii="GDSTransportWebsite" w:hAnsi="GDSTransportWebsite"/>
                      <w:color w:val="0A0A0A"/>
                    </w:rPr>
                    <w:t>}&gt;&gt;</w:t>
                  </w:r>
                </w:p>
                <w:p w14:paraId="3FDBF12B" w14:textId="77777777" w:rsidR="002D587D" w:rsidRPr="00A9384B" w:rsidRDefault="002D587D" w:rsidP="002D587D">
                  <w:pPr>
                    <w:spacing w:before="40" w:after="40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primaryA</w:t>
                  </w:r>
                  <w:r w:rsidRPr="009820C6">
                    <w:rPr>
                      <w:rFonts w:ascii="GDSTransportWebsite" w:hAnsi="GDSTransportWebsite"/>
                      <w:color w:val="0A0A0A"/>
                    </w:rPr>
                    <w:t>ddress.AddressLine2&gt;&gt;&lt;&lt;es_&gt;&gt;&lt;&lt;cs_</w:t>
                  </w:r>
                  <w:proofErr w:type="gramStart"/>
                  <w:r w:rsidRPr="009820C6">
                    <w:rPr>
                      <w:rFonts w:ascii="GDSTransportWebsite" w:hAnsi="GDSTransportWebsite"/>
                      <w:color w:val="0A0A0A"/>
                    </w:rPr>
                    <w:t>{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!isBlank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(primaryA</w:t>
                  </w:r>
                  <w:r w:rsidRPr="009820C6">
                    <w:rPr>
                      <w:rFonts w:ascii="GDSTransportWebsite" w:hAnsi="GDSTransportWebsite"/>
                      <w:color w:val="0A0A0A"/>
                    </w:rPr>
                    <w:t>ddress.AddressLine3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)</w:t>
                  </w:r>
                  <w:r w:rsidRPr="009820C6">
                    <w:rPr>
                      <w:rFonts w:ascii="GDSTransportWebsite" w:hAnsi="GDSTransportWebsite"/>
                      <w:color w:val="0A0A0A"/>
                    </w:rPr>
                    <w:t>}&gt;&gt;</w:t>
                  </w:r>
                </w:p>
                <w:p w14:paraId="73BFE3EC" w14:textId="77777777" w:rsidR="002D587D" w:rsidRPr="009820C6" w:rsidRDefault="002D587D" w:rsidP="002D587D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primaryA</w:t>
                  </w:r>
                  <w:r w:rsidRPr="009820C6">
                    <w:rPr>
                      <w:rFonts w:ascii="GDSTransportWebsite" w:hAnsi="GDSTransportWebsite"/>
                      <w:color w:val="0A0A0A"/>
                    </w:rPr>
                    <w:t>ddress.AddressLine3&gt;&gt;&lt;&lt;es_&gt;&gt;&lt;&lt;cs_</w:t>
                  </w:r>
                  <w:proofErr w:type="gramStart"/>
                  <w:r w:rsidRPr="009820C6">
                    <w:rPr>
                      <w:rFonts w:ascii="GDSTransportWebsite" w:hAnsi="GDSTransportWebsite"/>
                      <w:color w:val="0A0A0A"/>
                    </w:rPr>
                    <w:t>{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!isBlank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(primaryA</w:t>
                  </w:r>
                  <w:r w:rsidRPr="009820C6">
                    <w:rPr>
                      <w:rFonts w:ascii="GDSTransportWebsite" w:hAnsi="GDSTransportWebsite"/>
                      <w:color w:val="0A0A0A"/>
                    </w:rPr>
                    <w:t>ddress.PostTown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)</w:t>
                  </w:r>
                  <w:r w:rsidRPr="009820C6">
                    <w:rPr>
                      <w:rFonts w:ascii="GDSTransportWebsite" w:hAnsi="GDSTransportWebsite"/>
                      <w:color w:val="0A0A0A"/>
                    </w:rPr>
                    <w:t>}&gt;&gt;</w:t>
                  </w:r>
                </w:p>
                <w:p w14:paraId="2397C4C1" w14:textId="77777777" w:rsidR="002D587D" w:rsidRPr="009820C6" w:rsidRDefault="002D587D" w:rsidP="002D587D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9820C6">
                    <w:rPr>
                      <w:rFonts w:ascii="GDSTransportWebsite" w:hAnsi="GDSTransportWebsite"/>
                      <w:color w:val="0A0A0A"/>
                    </w:rPr>
                    <w:t xml:space="preserve">&lt;&lt; 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primaryA</w:t>
                  </w:r>
                  <w:r w:rsidRPr="009820C6">
                    <w:rPr>
                      <w:rFonts w:ascii="GDSTransportWebsite" w:hAnsi="GDSTransportWebsite"/>
                      <w:color w:val="0A0A0A"/>
                    </w:rPr>
                    <w:t>ddress.PostTown</w:t>
                  </w:r>
                  <w:proofErr w:type="spellEnd"/>
                  <w:r w:rsidRPr="009820C6">
                    <w:rPr>
                      <w:rFonts w:ascii="GDSTransportWebsite" w:hAnsi="GDSTransportWebsite"/>
                      <w:color w:val="0A0A0A"/>
                    </w:rPr>
                    <w:t>&gt;&gt;&lt;&lt;es_&gt;&gt;</w:t>
                  </w:r>
                </w:p>
                <w:p w14:paraId="1063E8DF" w14:textId="77777777" w:rsidR="002D587D" w:rsidRPr="009820C6" w:rsidRDefault="002D587D" w:rsidP="002D587D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primaryA</w:t>
                  </w:r>
                  <w:r w:rsidRPr="009820C6">
                    <w:rPr>
                      <w:rFonts w:ascii="GDSTransportWebsite" w:hAnsi="GDSTransportWebsite"/>
                      <w:color w:val="0A0A0A"/>
                    </w:rPr>
                    <w:t>ddress.PostCode&gt;&gt;&lt;&lt;cs_</w:t>
                  </w:r>
                  <w:proofErr w:type="gramStart"/>
                  <w:r w:rsidRPr="009820C6">
                    <w:rPr>
                      <w:rFonts w:ascii="GDSTransportWebsite" w:hAnsi="GDSTransportWebsite"/>
                      <w:color w:val="0A0A0A"/>
                    </w:rPr>
                    <w:t>{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!isBlank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(primaryA</w:t>
                  </w:r>
                  <w:r w:rsidRPr="009820C6">
                    <w:rPr>
                      <w:rFonts w:ascii="GDSTransportWebsite" w:hAnsi="GDSTransportWebsite"/>
                      <w:color w:val="0A0A0A"/>
                    </w:rPr>
                    <w:t>ddress.Country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)</w:t>
                  </w:r>
                  <w:r w:rsidRPr="009820C6">
                    <w:rPr>
                      <w:rFonts w:ascii="GDSTransportWebsite" w:hAnsi="GDSTransportWebsite"/>
                      <w:color w:val="0A0A0A"/>
                    </w:rPr>
                    <w:t>}&gt;&gt;</w:t>
                  </w:r>
                </w:p>
                <w:p w14:paraId="63E974CC" w14:textId="77777777" w:rsidR="002D587D" w:rsidRPr="00A9384B" w:rsidRDefault="002D587D" w:rsidP="002D587D">
                  <w:pPr>
                    <w:spacing w:before="40" w:after="40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 xml:space="preserve"> 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primaryA</w:t>
                  </w:r>
                  <w:r w:rsidRPr="009820C6">
                    <w:rPr>
                      <w:rFonts w:ascii="GDSTransportWebsite" w:hAnsi="GDSTransportWebsite"/>
                      <w:color w:val="0A0A0A"/>
                    </w:rPr>
                    <w:t>ddress.Country</w:t>
                  </w:r>
                  <w:proofErr w:type="spellEnd"/>
                  <w:r w:rsidRPr="009820C6">
                    <w:rPr>
                      <w:rFonts w:ascii="GDSTransportWebsite" w:hAnsi="GDSTransportWebsite"/>
                      <w:color w:val="0A0A0A"/>
                    </w:rPr>
                    <w:t>&gt;&gt;&lt;&lt;es_&gt;&gt;</w:t>
                  </w:r>
                </w:p>
              </w:tc>
            </w:tr>
          </w:tbl>
          <w:p w14:paraId="52BDE74E" w14:textId="77777777" w:rsidR="002D587D" w:rsidRDefault="002D587D" w:rsidP="002079E5">
            <w:pPr>
              <w:spacing w:before="8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</w:p>
          <w:p w14:paraId="6F410934" w14:textId="1B16140F" w:rsidR="00070038" w:rsidRPr="00450417" w:rsidRDefault="007F55E0" w:rsidP="002079E5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First </w:t>
            </w:r>
            <w:r w:rsidR="00070038"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Defendant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’s</w:t>
            </w:r>
            <w:r w:rsidR="00070038"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legal representative</w:t>
            </w:r>
          </w:p>
        </w:tc>
      </w:tr>
      <w:tr w:rsidR="00070038" w:rsidRPr="00156806" w14:paraId="6ACF0216" w14:textId="77777777" w:rsidTr="002079E5">
        <w:trPr>
          <w:trHeight w:val="680"/>
        </w:trPr>
        <w:tc>
          <w:tcPr>
            <w:tcW w:w="3681" w:type="dxa"/>
          </w:tcPr>
          <w:p w14:paraId="1B5B8724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4" w:type="dxa"/>
          </w:tcPr>
          <w:p w14:paraId="215C3E4E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070038" w:rsidRPr="00C53276" w14:paraId="747FA70A" w14:textId="77777777" w:rsidTr="002079E5">
        <w:tc>
          <w:tcPr>
            <w:tcW w:w="3681" w:type="dxa"/>
          </w:tcPr>
          <w:p w14:paraId="228FF856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0836B5EA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</w:t>
            </w:r>
            <w:r>
              <w:rPr>
                <w:rFonts w:ascii="GDSTransportWebsite" w:hAnsi="GDSTransportWebsite"/>
                <w:color w:val="0A0A0A"/>
              </w:rPr>
              <w:lastRenderedPageBreak/>
              <w:t>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5ED8E1A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757148D8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160478AA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495BE57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FB3EC5E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070038" w:rsidRPr="00156806" w14:paraId="1EE39229" w14:textId="77777777" w:rsidTr="002079E5">
        <w:trPr>
          <w:trHeight w:val="680"/>
        </w:trPr>
        <w:tc>
          <w:tcPr>
            <w:tcW w:w="3681" w:type="dxa"/>
          </w:tcPr>
          <w:p w14:paraId="6038231E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Email address</w:t>
            </w:r>
          </w:p>
        </w:tc>
        <w:tc>
          <w:tcPr>
            <w:tcW w:w="6344" w:type="dxa"/>
          </w:tcPr>
          <w:p w14:paraId="64A812BC" w14:textId="77777777" w:rsidR="00070038" w:rsidRPr="00283B53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070038" w:rsidRPr="00156806" w14:paraId="031FD9C3" w14:textId="77777777" w:rsidTr="002079E5">
        <w:trPr>
          <w:trHeight w:val="680"/>
        </w:trPr>
        <w:tc>
          <w:tcPr>
            <w:tcW w:w="3681" w:type="dxa"/>
          </w:tcPr>
          <w:p w14:paraId="1B6AFCE6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7274BA66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070038" w:rsidRPr="00156806" w14:paraId="44CE50CD" w14:textId="77777777" w:rsidTr="002079E5">
        <w:trPr>
          <w:trHeight w:val="680"/>
        </w:trPr>
        <w:tc>
          <w:tcPr>
            <w:tcW w:w="3681" w:type="dxa"/>
          </w:tcPr>
          <w:p w14:paraId="77F1C74F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117807C2" w14:textId="77777777" w:rsidR="00070038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070038" w:rsidRPr="00156806" w14:paraId="7B156CAB" w14:textId="77777777" w:rsidTr="002079E5">
        <w:tc>
          <w:tcPr>
            <w:tcW w:w="10025" w:type="dxa"/>
            <w:gridSpan w:val="2"/>
          </w:tcPr>
          <w:p w14:paraId="21008261" w14:textId="77777777" w:rsidR="00070038" w:rsidRDefault="00070038" w:rsidP="002079E5">
            <w:pPr>
              <w:pStyle w:val="NormalWeb"/>
              <w:spacing w:before="80" w:beforeAutospacing="0" w:after="8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  <w:p w14:paraId="59973353" w14:textId="77777777" w:rsidR="007F55E0" w:rsidRDefault="007F55E0" w:rsidP="002079E5">
            <w:pPr>
              <w:pStyle w:val="NormalWeb"/>
              <w:spacing w:before="80" w:beforeAutospacing="0" w:after="8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39FEB292" w14:textId="37E3AA65" w:rsidR="007F55E0" w:rsidRPr="00A9384B" w:rsidRDefault="007F55E0" w:rsidP="002079E5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Second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</w:t>
            </w: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Defendant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’s</w:t>
            </w: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legal representative</w:t>
            </w:r>
          </w:p>
        </w:tc>
      </w:tr>
      <w:tr w:rsidR="007F55E0" w:rsidRPr="00A9384B" w14:paraId="7DFDBABC" w14:textId="77777777" w:rsidTr="0098092F">
        <w:trPr>
          <w:trHeight w:val="680"/>
        </w:trPr>
        <w:tc>
          <w:tcPr>
            <w:tcW w:w="3681" w:type="dxa"/>
          </w:tcPr>
          <w:p w14:paraId="3977EB08" w14:textId="77777777" w:rsidR="007F55E0" w:rsidRPr="0080237C" w:rsidRDefault="007F55E0" w:rsidP="0098092F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4" w:type="dxa"/>
          </w:tcPr>
          <w:p w14:paraId="48805305" w14:textId="77777777" w:rsidR="007F55E0" w:rsidRPr="00A9384B" w:rsidRDefault="007F55E0" w:rsidP="0098092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7F55E0" w:rsidRPr="00C53276" w14:paraId="0E008436" w14:textId="77777777" w:rsidTr="0098092F">
        <w:tc>
          <w:tcPr>
            <w:tcW w:w="3681" w:type="dxa"/>
          </w:tcPr>
          <w:p w14:paraId="09F1A8EC" w14:textId="77777777" w:rsidR="007F55E0" w:rsidRPr="00D34F20" w:rsidRDefault="007F55E0" w:rsidP="0098092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16EA2B7F" w14:textId="77777777" w:rsidR="007F55E0" w:rsidRPr="00C53276" w:rsidRDefault="007F55E0" w:rsidP="0098092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0935EBC" w14:textId="77777777" w:rsidR="007F55E0" w:rsidRPr="00C53276" w:rsidRDefault="007F55E0" w:rsidP="0098092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0A62399" w14:textId="77777777" w:rsidR="007F55E0" w:rsidRPr="00C53276" w:rsidRDefault="007F55E0" w:rsidP="0098092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0B05B22" w14:textId="77777777" w:rsidR="007F55E0" w:rsidRPr="00C53276" w:rsidRDefault="007F55E0" w:rsidP="0098092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8A4E3D2" w14:textId="77777777" w:rsidR="007F55E0" w:rsidRPr="00C53276" w:rsidRDefault="007F55E0" w:rsidP="0098092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58C4B92B" w14:textId="77777777" w:rsidR="007F55E0" w:rsidRPr="00C53276" w:rsidRDefault="007F55E0" w:rsidP="0098092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7F55E0" w:rsidRPr="00283B53" w14:paraId="0EB5980C" w14:textId="77777777" w:rsidTr="0098092F">
        <w:trPr>
          <w:trHeight w:val="680"/>
        </w:trPr>
        <w:tc>
          <w:tcPr>
            <w:tcW w:w="3681" w:type="dxa"/>
          </w:tcPr>
          <w:p w14:paraId="44DCBA13" w14:textId="77777777" w:rsidR="007F55E0" w:rsidRPr="00D34F20" w:rsidRDefault="007F55E0" w:rsidP="0098092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</w:tcPr>
          <w:p w14:paraId="62DB360E" w14:textId="77777777" w:rsidR="007F55E0" w:rsidRPr="00283B53" w:rsidRDefault="007F55E0" w:rsidP="0098092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F55E0" w:rsidRPr="00A9384B" w14:paraId="419AFB7E" w14:textId="77777777" w:rsidTr="0098092F">
        <w:trPr>
          <w:trHeight w:val="680"/>
        </w:trPr>
        <w:tc>
          <w:tcPr>
            <w:tcW w:w="3681" w:type="dxa"/>
          </w:tcPr>
          <w:p w14:paraId="6796B97B" w14:textId="77777777" w:rsidR="007F55E0" w:rsidRPr="00D34F20" w:rsidRDefault="007F55E0" w:rsidP="0098092F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1C569B92" w14:textId="77777777" w:rsidR="007F55E0" w:rsidRPr="00A9384B" w:rsidRDefault="007F55E0" w:rsidP="0098092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F55E0" w14:paraId="75230E23" w14:textId="77777777" w:rsidTr="0098092F">
        <w:trPr>
          <w:trHeight w:val="680"/>
        </w:trPr>
        <w:tc>
          <w:tcPr>
            <w:tcW w:w="3681" w:type="dxa"/>
          </w:tcPr>
          <w:p w14:paraId="71AEE73D" w14:textId="77777777" w:rsidR="007F55E0" w:rsidRPr="00D34F20" w:rsidRDefault="007F55E0" w:rsidP="0098092F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5DEA0086" w14:textId="77777777" w:rsidR="007F55E0" w:rsidRDefault="007F55E0" w:rsidP="0098092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F55E0" w:rsidRPr="00A9384B" w14:paraId="48139225" w14:textId="77777777" w:rsidTr="0098092F">
        <w:tc>
          <w:tcPr>
            <w:tcW w:w="10025" w:type="dxa"/>
            <w:gridSpan w:val="2"/>
          </w:tcPr>
          <w:p w14:paraId="5CE23F69" w14:textId="77777777" w:rsidR="007F55E0" w:rsidRDefault="007F55E0" w:rsidP="0098092F">
            <w:pPr>
              <w:pStyle w:val="NormalWeb"/>
              <w:spacing w:before="80" w:beforeAutospacing="0" w:after="8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  <w:p w14:paraId="6EA79228" w14:textId="77777777" w:rsidR="007F55E0" w:rsidRDefault="007F55E0" w:rsidP="0098092F">
            <w:pPr>
              <w:pStyle w:val="NormalWeb"/>
              <w:spacing w:before="80" w:beforeAutospacing="0" w:after="8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2D9F01C4" w14:textId="2DF17393" w:rsidR="007F55E0" w:rsidRPr="00A9384B" w:rsidRDefault="007F55E0" w:rsidP="0098092F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16EF43D" w14:textId="0A5BBEB2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proofErr w:type="gramStart"/>
      <w:r w:rsidRPr="00B25A9F">
        <w:rPr>
          <w:rFonts w:ascii="GDSTransportWebsite" w:hAnsi="GDSTransportWebsite"/>
          <w:color w:val="0A0A0A"/>
          <w:sz w:val="36"/>
          <w:szCs w:val="36"/>
        </w:rPr>
        <w:t>a</w:t>
      </w:r>
      <w:r>
        <w:rPr>
          <w:rFonts w:ascii="GDSTransportWebsite" w:hAnsi="GDSTransportWebsite"/>
          <w:color w:val="0A0A0A"/>
          <w:sz w:val="36"/>
          <w:szCs w:val="36"/>
        </w:rPr>
        <w:t>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</w:t>
      </w:r>
      <w:r w:rsidRPr="00B25A9F">
        <w:rPr>
          <w:rFonts w:ascii="GDSTransportWebsite" w:hAnsi="GDSTransportWebsite"/>
          <w:color w:val="0A0A0A"/>
          <w:sz w:val="36"/>
          <w:szCs w:val="36"/>
        </w:rPr>
        <w:t>=</w:t>
      </w:r>
      <w:proofErr w:type="gramEnd"/>
      <w:r w:rsidR="00A45E36">
        <w:rPr>
          <w:rFonts w:ascii="GDSTransportWebsite" w:hAnsi="GDSTransportWebsite"/>
          <w:color w:val="0A0A0A"/>
          <w:sz w:val="36"/>
          <w:szCs w:val="36"/>
        </w:rPr>
        <w:t>'</w:t>
      </w:r>
      <w:r>
        <w:rPr>
          <w:rFonts w:ascii="GDSTransportWebsite" w:hAnsi="GDSTransportWebsite"/>
          <w:color w:val="0A0A0A"/>
          <w:sz w:val="36"/>
          <w:szCs w:val="36"/>
        </w:rPr>
        <w:t>SMALL_CLAIM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054B5549" w14:textId="1EEA32FA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25ED7BCB" w14:textId="77777777" w:rsidTr="00AF0AC7">
        <w:trPr>
          <w:trHeight w:val="193"/>
        </w:trPr>
        <w:tc>
          <w:tcPr>
            <w:tcW w:w="10060" w:type="dxa"/>
            <w:gridSpan w:val="2"/>
          </w:tcPr>
          <w:p w14:paraId="362A8BA2" w14:textId="207113A8" w:rsidR="009468FF" w:rsidRDefault="009468F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I confirm </w:t>
            </w:r>
            <w:r w:rsidR="00D96CE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that I have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explained to my client that they must try to settle, the available options, and the possibility of costs sanctions if they refuse.</w:t>
            </w:r>
          </w:p>
          <w:p w14:paraId="3613854C" w14:textId="193B9A4C" w:rsidR="006508C8" w:rsidRPr="00AA0D40" w:rsidRDefault="006508C8" w:rsidP="00EF01CB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9468FF" w:rsidRPr="00156806" w14:paraId="089835C5" w14:textId="77777777" w:rsidTr="00AF0AC7">
        <w:trPr>
          <w:trHeight w:val="680"/>
        </w:trPr>
        <w:tc>
          <w:tcPr>
            <w:tcW w:w="3539" w:type="dxa"/>
          </w:tcPr>
          <w:p w14:paraId="66861375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42A9D95C" w14:textId="40CBD3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90464B5" w14:textId="4B321476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.oneMonthStayRequested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468FF" w:rsidRPr="00156806" w14:paraId="67511766" w14:textId="77777777" w:rsidTr="00AF0AC7">
        <w:tc>
          <w:tcPr>
            <w:tcW w:w="3539" w:type="dxa"/>
          </w:tcPr>
          <w:p w14:paraId="215FF69B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complied with the pre-action protocol?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52537B04" w14:textId="40A552A2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6330EF16" w14:textId="6CE9A8E6" w:rsidR="009468FF" w:rsidRPr="00A9384B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.reactionProtocolCompliedWith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B265C2B" w14:textId="09AACED7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&lt;&lt;cs_{fileDirectionsQuestionnaire.reactionProtocolCompliedWith='No'}&gt;&gt;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7257527C" w14:textId="77777777" w:rsidTr="00AF0AC7">
        <w:tc>
          <w:tcPr>
            <w:tcW w:w="3539" w:type="dxa"/>
          </w:tcPr>
          <w:p w14:paraId="4826E35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why not</w:t>
            </w:r>
          </w:p>
          <w:p w14:paraId="2CFBA04A" w14:textId="2446B8A9" w:rsid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4C40F081" w14:textId="5F1F9A3B" w:rsidR="009468FF" w:rsidRPr="007E16F0" w:rsidRDefault="009468F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</w:t>
            </w:r>
            <w:r w:rsidR="00F94C80">
              <w:rPr>
                <w:rFonts w:ascii="GDSTransportWebsite" w:hAnsi="GDSTransportWebsite"/>
                <w:color w:val="0A0A0A"/>
              </w:rPr>
              <w:t>Not</w:t>
            </w:r>
            <w:r w:rsidR="00955793">
              <w:rPr>
                <w:rFonts w:ascii="GDSTransportWebsite" w:hAnsi="GDSTransportWebsite"/>
                <w:color w:val="0A0A0A"/>
              </w:rPr>
              <w:t>CompliedWith</w:t>
            </w:r>
            <w:r w:rsidR="00F94C80">
              <w:rPr>
                <w:rFonts w:ascii="GDSTransportWebsite" w:hAnsi="GDSTransportWebsite"/>
                <w:color w:val="0A0A0A"/>
              </w:rPr>
              <w:t>Reason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3FD4449" w14:textId="66317092" w:rsidR="0021378B" w:rsidRPr="0021378B" w:rsidRDefault="0021378B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0DF4E4FF" w14:textId="70E2B316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1760CFB1" w14:textId="1EE9BDDA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 w:rsidRPr="00B25A9F">
        <w:rPr>
          <w:rFonts w:ascii="GDSTransportWebsite" w:hAnsi="GDSTransportWebsite"/>
          <w:color w:val="0A0A0A"/>
          <w:sz w:val="36"/>
          <w:szCs w:val="36"/>
        </w:rPr>
        <w:t>a</w:t>
      </w:r>
      <w:r>
        <w:rPr>
          <w:rFonts w:ascii="GDSTransportWebsite" w:hAnsi="GDSTransportWebsite"/>
          <w:color w:val="0A0A0A"/>
          <w:sz w:val="36"/>
          <w:szCs w:val="36"/>
        </w:rPr>
        <w:t>llocatedTrack</w:t>
      </w:r>
      <w:proofErr w:type="spellEnd"/>
      <w:r w:rsidRPr="00B25A9F">
        <w:rPr>
          <w:rFonts w:ascii="GDSTransportWebsite" w:hAnsi="GDSTransportWebsite"/>
          <w:color w:val="0A0A0A"/>
          <w:sz w:val="36"/>
          <w:szCs w:val="36"/>
        </w:rPr>
        <w:t>='</w:t>
      </w:r>
      <w:r>
        <w:rPr>
          <w:rFonts w:ascii="GDSTransportWebsite" w:hAnsi="GDSTransportWebsite"/>
          <w:color w:val="0A0A0A"/>
          <w:sz w:val="36"/>
          <w:szCs w:val="36"/>
        </w:rPr>
        <w:t>MULTI_CLAIM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2A799E2D" w14:textId="09337D76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5400A601" w14:textId="77777777" w:rsidTr="00AF0AC7">
        <w:trPr>
          <w:trHeight w:val="680"/>
        </w:trPr>
        <w:tc>
          <w:tcPr>
            <w:tcW w:w="3539" w:type="dxa"/>
          </w:tcPr>
          <w:p w14:paraId="59157ED4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173FAA29" w14:textId="7875C50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06F9701" w14:textId="60B86A76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isclosureOfElectronicDocuments.reachedAgreement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E78AFE9" w14:textId="07016965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_{</w:t>
      </w:r>
      <w:proofErr w:type="spellStart"/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disclosureOfElectronicDocuments.reachedAgreement</w:t>
      </w:r>
      <w:proofErr w:type="spellEnd"/>
      <w:r w:rsidRPr="0021378B">
        <w:rPr>
          <w:rFonts w:ascii="GDSTransportWebsite" w:hAnsi="GDSTransportWebsite"/>
          <w:color w:val="0A0A0A"/>
          <w:shd w:val="clear" w:color="auto" w:fill="FFFFFF"/>
        </w:rPr>
        <w:t xml:space="preserve">='No' &amp;&amp; </w:t>
      </w:r>
      <w:proofErr w:type="spellStart"/>
      <w:r w:rsidRPr="0021378B">
        <w:rPr>
          <w:rFonts w:ascii="GDSTransportWebsite" w:hAnsi="GDSTransportWebsite"/>
          <w:color w:val="0A0A0A"/>
          <w:shd w:val="clear" w:color="auto" w:fill="FFFFFF"/>
        </w:rPr>
        <w:t>disclosureOfElectronicDocuments.agreementLikely</w:t>
      </w:r>
      <w:proofErr w:type="spellEnd"/>
      <w:r w:rsidRPr="0021378B">
        <w:rPr>
          <w:rFonts w:ascii="GDSTransportWebsite" w:hAnsi="GDSTransportWebsite"/>
          <w:color w:val="0A0A0A"/>
          <w:shd w:val="clear" w:color="auto" w:fill="FFFFFF"/>
        </w:rPr>
        <w:t>='No' 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1D5F7FDE" w14:textId="77777777" w:rsidTr="00AF0AC7">
        <w:tc>
          <w:tcPr>
            <w:tcW w:w="3539" w:type="dxa"/>
          </w:tcPr>
          <w:p w14:paraId="6E40DA42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why not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37ED4763" w14:textId="28AF75A4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24D869CC" w14:textId="534AE57A" w:rsidR="009468FF" w:rsidRPr="00A9384B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isclosureOfElectronicDocuments.reasonForNoAgreement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BDFB952" w14:textId="430316AA" w:rsidR="0021378B" w:rsidRDefault="0021378B">
      <w:pPr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68895EC8" w14:textId="7906157D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_{</w:t>
      </w:r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C7572" w:rsidRPr="00156806" w14:paraId="7E9A7A30" w14:textId="77777777" w:rsidTr="00AF0AC7">
        <w:tc>
          <w:tcPr>
            <w:tcW w:w="3539" w:type="dxa"/>
          </w:tcPr>
          <w:p w14:paraId="3B96BAAB" w14:textId="77777777" w:rsidR="00D92FB5" w:rsidRDefault="009C7572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Enter your preferred directions for disclosure</w:t>
            </w:r>
          </w:p>
          <w:p w14:paraId="73B9296F" w14:textId="4EEED60E" w:rsidR="00D92FB5" w:rsidRDefault="00D92FB5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21777399" w14:textId="0EFDEC90" w:rsidR="009C7572" w:rsidRPr="007E16F0" w:rsidRDefault="009C7572" w:rsidP="009C757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FFE24F1" w14:textId="53DC2577" w:rsidR="0021378B" w:rsidRPr="0021378B" w:rsidRDefault="0021378B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7A8E67EF" w14:textId="1E7B6C80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34270046" w14:textId="7F9E64CF" w:rsidR="00FC5BA5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468FF" w:rsidRPr="00156806" w14:paraId="574160D4" w14:textId="77777777" w:rsidTr="00AF0AC7">
        <w:trPr>
          <w:trHeight w:val="67"/>
        </w:trPr>
        <w:tc>
          <w:tcPr>
            <w:tcW w:w="3542" w:type="dxa"/>
          </w:tcPr>
          <w:p w14:paraId="27B843E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0972CF6B" w14:textId="5ED836B9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148BEE4B" w14:textId="2B3B47A9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BC5838">
              <w:rPr>
                <w:rFonts w:ascii="GDSTransportWebsite" w:hAnsi="GDSTransportWebsite"/>
                <w:color w:val="0A0A0A"/>
              </w:rPr>
              <w:t>experts</w:t>
            </w:r>
            <w:r w:rsidR="007E1239">
              <w:rPr>
                <w:rFonts w:ascii="GDSTransportWebsite" w:hAnsi="GDSTransportWebsite"/>
                <w:color w:val="0A0A0A"/>
              </w:rPr>
              <w:t>.expertRequired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C3502CF" w14:textId="23FFEC07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7E1239" w:rsidRPr="00156806" w14:paraId="73A87082" w14:textId="77777777" w:rsidTr="00AF0AC7">
        <w:tc>
          <w:tcPr>
            <w:tcW w:w="3542" w:type="dxa"/>
          </w:tcPr>
          <w:p w14:paraId="62ED27BE" w14:textId="77777777" w:rsidR="007E1239" w:rsidRDefault="007E1239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already sent expert reports 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similar to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other parties?</w:t>
            </w:r>
          </w:p>
          <w:p w14:paraId="022C9710" w14:textId="6312CA70" w:rsidR="006508C8" w:rsidRPr="0080237C" w:rsidRDefault="006508C8" w:rsidP="007E1239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03ABDF76" w14:textId="4F4D5657" w:rsidR="007E1239" w:rsidRPr="00A9384B" w:rsidRDefault="007E1239" w:rsidP="007E123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BC5838">
              <w:rPr>
                <w:rFonts w:ascii="GDSTransportWebsite" w:hAnsi="GDSTransportWebsite"/>
                <w:color w:val="0A0A0A"/>
              </w:rPr>
              <w:t>e</w:t>
            </w:r>
            <w:r>
              <w:rPr>
                <w:rFonts w:ascii="GDSTransportWebsite" w:hAnsi="GDSTransportWebsite"/>
                <w:color w:val="0A0A0A"/>
              </w:rPr>
              <w:t>xperts.expertReportsSent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6B437F84" w14:textId="77777777" w:rsidTr="00AF0AC7">
        <w:tc>
          <w:tcPr>
            <w:tcW w:w="3542" w:type="dxa"/>
          </w:tcPr>
          <w:p w14:paraId="77442E7B" w14:textId="77777777" w:rsidR="007E1239" w:rsidRDefault="007E1239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1FF1165E" w14:textId="3F1A83EF" w:rsidR="006508C8" w:rsidRDefault="006508C8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EF3D51C" w14:textId="5364ED74" w:rsidR="007E1239" w:rsidRPr="007E16F0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BC5838">
              <w:rPr>
                <w:rFonts w:ascii="GDSTransportWebsite" w:hAnsi="GDSTransportWebsite"/>
                <w:color w:val="0A0A0A"/>
              </w:rPr>
              <w:t>e</w:t>
            </w:r>
            <w:r>
              <w:rPr>
                <w:rFonts w:ascii="GDSTransportWebsite" w:hAnsi="GDSTransportWebsite"/>
                <w:color w:val="0A0A0A"/>
              </w:rPr>
              <w:t>xperts.jointExpertSuitable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58E1" w:rsidRPr="00156806" w14:paraId="71F2BBB4" w14:textId="77777777" w:rsidTr="00AF0AC7">
        <w:tc>
          <w:tcPr>
            <w:tcW w:w="10060" w:type="dxa"/>
            <w:gridSpan w:val="2"/>
          </w:tcPr>
          <w:p w14:paraId="5D03B2E4" w14:textId="44B3D4E6" w:rsidR="001E58E1" w:rsidRPr="000D63C2" w:rsidRDefault="001E58E1" w:rsidP="001E58E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 w:rsidR="007E3E9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xperts.details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1E58E1" w:rsidRPr="009820C6" w14:paraId="3D685467" w14:textId="77777777" w:rsidTr="00AF0AC7">
        <w:tc>
          <w:tcPr>
            <w:tcW w:w="10060" w:type="dxa"/>
            <w:gridSpan w:val="2"/>
          </w:tcPr>
          <w:p w14:paraId="176FF720" w14:textId="554AC285" w:rsidR="001E58E1" w:rsidRPr="009820C6" w:rsidRDefault="001E58E1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1E58E1">
              <w:rPr>
                <w:rFonts w:ascii="GDSTransportWebsite" w:hAnsi="GDSTransportWebsite"/>
                <w:color w:val="0A0A0A"/>
              </w:rPr>
              <w:t xml:space="preserve">Expert </w:t>
            </w:r>
            <w:r>
              <w:rPr>
                <w:rFonts w:ascii="GDSTransportWebsite" w:hAnsi="GDSTransportWebsite"/>
                <w:color w:val="0A0A0A"/>
              </w:rPr>
              <w:t>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49103678" w14:textId="77777777" w:rsidTr="00AF0AC7">
        <w:trPr>
          <w:trHeight w:val="329"/>
        </w:trPr>
        <w:tc>
          <w:tcPr>
            <w:tcW w:w="3542" w:type="dxa"/>
          </w:tcPr>
          <w:p w14:paraId="6852B97D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5A84D388" w14:textId="0DB8098A" w:rsidR="006508C8" w:rsidRPr="00366410" w:rsidRDefault="006508C8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89D63F2" w14:textId="20FC29F0" w:rsidR="007E1239" w:rsidRPr="00463CF7" w:rsidRDefault="00463CF7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(name)}&gt;&gt;Not Provided&lt;&lt;else&gt;&gt;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7E1239" w:rsidRPr="00156806" w14:paraId="54F4FF41" w14:textId="77777777" w:rsidTr="00AF0AC7">
        <w:trPr>
          <w:trHeight w:val="329"/>
        </w:trPr>
        <w:tc>
          <w:tcPr>
            <w:tcW w:w="3542" w:type="dxa"/>
          </w:tcPr>
          <w:p w14:paraId="2B6EC5CF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3E90F530" w14:textId="48A2DFC1" w:rsidR="006508C8" w:rsidRPr="00366410" w:rsidRDefault="006508C8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25DD65A" w14:textId="5827F48F" w:rsidR="007E1239" w:rsidRPr="00366410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2384587E" w14:textId="77777777" w:rsidTr="00AF0AC7">
        <w:trPr>
          <w:trHeight w:val="329"/>
        </w:trPr>
        <w:tc>
          <w:tcPr>
            <w:tcW w:w="3542" w:type="dxa"/>
          </w:tcPr>
          <w:p w14:paraId="45F29C14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  <w:p w14:paraId="3764DD03" w14:textId="1A9AF696" w:rsidR="00541FE4" w:rsidRPr="00366410" w:rsidRDefault="00541FE4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55F1422B" w14:textId="190A22EA" w:rsidR="007E1239" w:rsidRPr="00366410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6ADE44C0" w14:textId="77777777" w:rsidTr="00AF0AC7">
        <w:trPr>
          <w:trHeight w:val="329"/>
        </w:trPr>
        <w:tc>
          <w:tcPr>
            <w:tcW w:w="3542" w:type="dxa"/>
          </w:tcPr>
          <w:p w14:paraId="685AB13D" w14:textId="77777777" w:rsidR="00574497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0B96033A" w14:textId="6D4AC454" w:rsidR="00F06095" w:rsidRPr="00366410" w:rsidRDefault="00F06095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743B0B1" w14:textId="090C9AF6" w:rsidR="007E1239" w:rsidRPr="00366410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B67150"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3532D082" w14:textId="77777777" w:rsidTr="00AF0AC7">
        <w:tc>
          <w:tcPr>
            <w:tcW w:w="10060" w:type="dxa"/>
            <w:gridSpan w:val="2"/>
          </w:tcPr>
          <w:p w14:paraId="2B8F5814" w14:textId="04FFB17D" w:rsidR="006508C8" w:rsidRPr="000D63C2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 w:rsidR="007E3E9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xperts.details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39EECB3B" w14:textId="207F4C52" w:rsidR="0021378B" w:rsidRDefault="0021378B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</w:t>
      </w:r>
      <w:r>
        <w:rPr>
          <w:rFonts w:ascii="GDSTransportWebsite" w:hAnsi="GDSTransportWebsite"/>
          <w:color w:val="0A0A0A"/>
          <w:shd w:val="clear" w:color="auto" w:fill="FFFFFF"/>
        </w:rPr>
        <w:t>es_&gt;&gt;</w:t>
      </w:r>
    </w:p>
    <w:p w14:paraId="3D752411" w14:textId="67336677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FC5BA5" w:rsidRPr="00156806" w14:paraId="4283BC89" w14:textId="77777777" w:rsidTr="00AF0AC7">
        <w:trPr>
          <w:trHeight w:val="680"/>
        </w:trPr>
        <w:tc>
          <w:tcPr>
            <w:tcW w:w="3542" w:type="dxa"/>
          </w:tcPr>
          <w:p w14:paraId="2AC5FE68" w14:textId="77777777" w:rsidR="00FC5BA5" w:rsidRDefault="00FC5BA5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51F581E2" w14:textId="16ED5AE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2848F8C" w14:textId="12984BDF" w:rsidR="00FC5BA5" w:rsidRPr="001839B9" w:rsidRDefault="00FC5BA5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D72938">
              <w:rPr>
                <w:rFonts w:ascii="GDSTransportWebsite" w:hAnsi="GDSTransportWebsite"/>
                <w:color w:val="0A0A0A"/>
              </w:rPr>
              <w:t>w</w:t>
            </w:r>
            <w:r w:rsidR="007E1239" w:rsidRPr="007E1239">
              <w:rPr>
                <w:rFonts w:ascii="GDSTransportWebsite" w:hAnsi="GDSTransportWebsite"/>
                <w:color w:val="0A0A0A"/>
              </w:rPr>
              <w:t>itnesses</w:t>
            </w:r>
            <w:r w:rsidR="007E1239">
              <w:rPr>
                <w:rFonts w:ascii="GDSTransportWebsite" w:hAnsi="GDSTransportWebsite"/>
                <w:color w:val="0A0A0A"/>
              </w:rPr>
              <w:t>.witnessesToAppear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C5BA5" w:rsidRPr="00156806" w14:paraId="5F93A432" w14:textId="77777777" w:rsidTr="00AF0AC7">
        <w:tc>
          <w:tcPr>
            <w:tcW w:w="10060" w:type="dxa"/>
            <w:gridSpan w:val="2"/>
          </w:tcPr>
          <w:p w14:paraId="4DC0268C" w14:textId="4FED659A" w:rsidR="00FC5BA5" w:rsidRPr="000D63C2" w:rsidRDefault="00FC5BA5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 w:rsidR="00D7293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w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itnesses.details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FC5BA5" w:rsidRPr="009820C6" w14:paraId="5FEAB83A" w14:textId="77777777" w:rsidTr="00AF0AC7">
        <w:tc>
          <w:tcPr>
            <w:tcW w:w="10060" w:type="dxa"/>
            <w:gridSpan w:val="2"/>
          </w:tcPr>
          <w:p w14:paraId="3E0EFC1D" w14:textId="6EF2D3BB" w:rsidR="00FC5BA5" w:rsidRPr="009820C6" w:rsidRDefault="00FC5BA5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</w:t>
            </w:r>
            <w:r w:rsidRPr="001E58E1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C5BA5" w:rsidRPr="00156806" w14:paraId="752C42D8" w14:textId="77777777" w:rsidTr="00AF0AC7">
        <w:trPr>
          <w:trHeight w:val="329"/>
        </w:trPr>
        <w:tc>
          <w:tcPr>
            <w:tcW w:w="3542" w:type="dxa"/>
          </w:tcPr>
          <w:p w14:paraId="6CCE75E5" w14:textId="77777777" w:rsidR="00FC5BA5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Name</w:t>
            </w:r>
          </w:p>
          <w:p w14:paraId="4AAA8527" w14:textId="08BD9A20" w:rsidR="006508C8" w:rsidRPr="00366410" w:rsidRDefault="006508C8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0AC2FB38" w14:textId="0B691704" w:rsidR="00FC5BA5" w:rsidRPr="00366410" w:rsidRDefault="00247CC2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FC5BA5" w:rsidRPr="00156806" w14:paraId="3FAAF2D3" w14:textId="77777777" w:rsidTr="00AF0AC7">
        <w:trPr>
          <w:trHeight w:val="329"/>
        </w:trPr>
        <w:tc>
          <w:tcPr>
            <w:tcW w:w="3542" w:type="dxa"/>
          </w:tcPr>
          <w:p w14:paraId="7D8EBDF4" w14:textId="77777777" w:rsidR="006508C8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3E0D5ED1" w14:textId="3CCF7380" w:rsidR="00B97AF1" w:rsidRPr="00366410" w:rsidRDefault="00B97AF1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1FB45A1" w14:textId="5DFD83B3" w:rsidR="00FC5BA5" w:rsidRPr="00366410" w:rsidRDefault="00247CC2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E1239"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47BBFC2E" w14:textId="77777777" w:rsidTr="00AF0AC7">
        <w:tc>
          <w:tcPr>
            <w:tcW w:w="10060" w:type="dxa"/>
            <w:gridSpan w:val="2"/>
          </w:tcPr>
          <w:p w14:paraId="18712598" w14:textId="5D47A4E4" w:rsidR="006508C8" w:rsidRPr="000D63C2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="00DD7A32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_</w:t>
            </w:r>
            <w:proofErr w:type="gramStart"/>
            <w:r w:rsidR="00D7293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w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itnesses.details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9C7C71D" w14:textId="77777777" w:rsidR="00CD3DD9" w:rsidRPr="00CD3DD9" w:rsidRDefault="00CD3DD9" w:rsidP="00CD3DD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CD3DD9" w:rsidRPr="00156806" w14:paraId="6ADCC373" w14:textId="77777777" w:rsidTr="009A5713">
        <w:trPr>
          <w:trHeight w:val="680"/>
        </w:trPr>
        <w:tc>
          <w:tcPr>
            <w:tcW w:w="3542" w:type="dxa"/>
          </w:tcPr>
          <w:p w14:paraId="702E61A6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have you been advised of your right to give evidence in?</w:t>
            </w:r>
          </w:p>
          <w:p w14:paraId="3E650D66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45BFD1B4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welshLanguageRequirements.evidence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CD3DD9" w:rsidRPr="00156806" w14:paraId="680F929F" w14:textId="77777777" w:rsidTr="009A5713">
        <w:trPr>
          <w:trHeight w:val="680"/>
        </w:trPr>
        <w:tc>
          <w:tcPr>
            <w:tcW w:w="3542" w:type="dxa"/>
          </w:tcPr>
          <w:p w14:paraId="3243038C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Will you and your witness(es) wish to speak Welsh or English at court or will both languages be used?</w:t>
            </w:r>
          </w:p>
          <w:p w14:paraId="4FEBD392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5206D58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CD3DD9" w:rsidRPr="00156806" w14:paraId="7143CAFD" w14:textId="77777777" w:rsidTr="009A5713">
        <w:trPr>
          <w:trHeight w:val="680"/>
        </w:trPr>
        <w:tc>
          <w:tcPr>
            <w:tcW w:w="3542" w:type="dxa"/>
          </w:tcPr>
          <w:p w14:paraId="3878CCCE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Will documents produced to the court during the case be in Welsh,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English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or both?</w:t>
            </w:r>
          </w:p>
          <w:p w14:paraId="0D55DC05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1E675D9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A7DDE58" w14:textId="77777777" w:rsidR="00CD3DD9" w:rsidRDefault="00CD3DD9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1588528" w14:textId="413CF488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30DB130B" w14:textId="77777777" w:rsidTr="00AF0AC7">
        <w:trPr>
          <w:trHeight w:val="680"/>
        </w:trPr>
        <w:tc>
          <w:tcPr>
            <w:tcW w:w="3542" w:type="dxa"/>
          </w:tcPr>
          <w:p w14:paraId="7676A3A4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long do you estimate the hearing will take?</w:t>
            </w:r>
          </w:p>
          <w:p w14:paraId="4BF9258C" w14:textId="208DAEC6" w:rsidR="006508C8" w:rsidRPr="0080237C" w:rsidRDefault="006508C8" w:rsidP="00911FE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302259C8" w14:textId="4BDC39E0" w:rsidR="00911FED" w:rsidRPr="001839B9" w:rsidRDefault="00911FED" w:rsidP="00911FE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55CC7">
              <w:rPr>
                <w:rFonts w:ascii="GDSTransportWebsite" w:hAnsi="GDSTransportWebsite"/>
                <w:color w:val="0A0A0A"/>
              </w:rPr>
              <w:t>h</w:t>
            </w:r>
            <w:r>
              <w:rPr>
                <w:rFonts w:ascii="GDSTransportWebsite" w:hAnsi="GDSTransportWebsite"/>
                <w:color w:val="0A0A0A"/>
              </w:rPr>
              <w:t>earing.hearingLength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11FED" w:rsidRPr="00156806" w14:paraId="7E9BB1B9" w14:textId="77777777" w:rsidTr="00AF0AC7">
        <w:tc>
          <w:tcPr>
            <w:tcW w:w="3542" w:type="dxa"/>
          </w:tcPr>
          <w:p w14:paraId="3E183AC2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Are there any days within the next 12 months when you, your client, an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or a witness couldn’t attend a hearing?</w:t>
            </w:r>
          </w:p>
          <w:p w14:paraId="5F76481D" w14:textId="4070AFE2" w:rsidR="006508C8" w:rsidRPr="0080237C" w:rsidRDefault="006508C8" w:rsidP="00911FE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7B96670" w14:textId="5CF86B5B" w:rsidR="00911FED" w:rsidRPr="00A9384B" w:rsidRDefault="00911FED" w:rsidP="00911FE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55CC7">
              <w:rPr>
                <w:rFonts w:ascii="GDSTransportWebsite" w:hAnsi="GDSTransportWebsite"/>
                <w:color w:val="0A0A0A"/>
              </w:rPr>
              <w:t>h</w:t>
            </w:r>
            <w:r>
              <w:rPr>
                <w:rFonts w:ascii="GDSTransportWebsite" w:hAnsi="GDSTransportWebsite"/>
                <w:color w:val="0A0A0A"/>
              </w:rPr>
              <w:t>earing.unavailableDatesRequired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048B032" w14:textId="572FFAC3" w:rsidR="0021378B" w:rsidRDefault="009D383B">
      <w:r w:rsidRPr="001E58E1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</w:t>
      </w:r>
      <w:r w:rsidRPr="001E58E1">
        <w:rPr>
          <w:rFonts w:ascii="GDSTransportWebsite" w:hAnsi="GDSTransportWebsite"/>
          <w:color w:val="0A0A0A"/>
          <w:shd w:val="clear" w:color="auto" w:fill="FFFFFF"/>
        </w:rPr>
        <w:t>size</w:t>
      </w:r>
      <w:proofErr w:type="spellEnd"/>
      <w:proofErr w:type="gramEnd"/>
      <w:r w:rsidRPr="001E58E1">
        <w:rPr>
          <w:rFonts w:ascii="GDSTransportWebsite" w:hAnsi="GDSTransportWebsite"/>
          <w:color w:val="0A0A0A"/>
          <w:shd w:val="clear" w:color="auto" w:fill="FFFFFF"/>
        </w:rPr>
        <w:t>&gt;</w:t>
      </w:r>
      <w:r>
        <w:rPr>
          <w:rFonts w:ascii="GDSTransportWebsite" w:hAnsi="GDSTransportWebsite"/>
          <w:color w:val="0A0A0A"/>
          <w:shd w:val="clear" w:color="auto" w:fill="FFFFFF"/>
        </w:rPr>
        <w:t>0</w:t>
      </w:r>
      <w:r w:rsidRPr="001E58E1">
        <w:rPr>
          <w:rFonts w:ascii="GDSTransportWebsite" w:hAnsi="GDSTransportWebsite"/>
          <w:color w:val="0A0A0A"/>
          <w:shd w:val="clear" w:color="auto" w:fill="FFFFFF"/>
        </w:rPr>
        <w:t>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9820C6" w14:paraId="0CD8D31B" w14:textId="77777777" w:rsidTr="00AF0AC7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D83794" w14:textId="5A10F265" w:rsidR="00911FED" w:rsidRPr="009820C6" w:rsidRDefault="00911FED" w:rsidP="00911FED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911FED" w:rsidRPr="00366410" w14:paraId="64747F28" w14:textId="77777777" w:rsidTr="00AF0AC7">
        <w:trPr>
          <w:trHeight w:val="329"/>
        </w:trPr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B9B57D" w14:textId="78C4781A" w:rsidR="00911FED" w:rsidRPr="000D63C2" w:rsidRDefault="00911FED" w:rsidP="00911FED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 w:rsidR="00F55CC7" w:rsidRPr="000D63C2">
              <w:rPr>
                <w:rFonts w:ascii="GDSTransportWebsite" w:hAnsi="GDSTransportWebsite"/>
                <w:color w:val="0A0A0A"/>
              </w:rPr>
              <w:t>h</w:t>
            </w:r>
            <w:r w:rsidRPr="000D63C2">
              <w:rPr>
                <w:rFonts w:ascii="GDSTransportWebsite" w:hAnsi="GDSTransportWebsite"/>
                <w:color w:val="0A0A0A"/>
              </w:rPr>
              <w:t>earing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11FED" w:rsidRPr="00366410" w14:paraId="5F35C026" w14:textId="77777777" w:rsidTr="00AF0AC7">
        <w:trPr>
          <w:trHeight w:val="1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52757F8" w14:textId="355CF751" w:rsidR="006508C8" w:rsidRPr="00366410" w:rsidRDefault="00911FED" w:rsidP="00911FED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&lt;&lt;who&gt;&gt;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166C8E6" w14:textId="300B16F0" w:rsidR="00911FED" w:rsidRPr="00366410" w:rsidRDefault="00D335B9" w:rsidP="00911FED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60149"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 w:rsidRPr="00D60149"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 w:rsidRPr="00D60149"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 w:rsidRPr="00D60149">
              <w:rPr>
                <w:rFonts w:ascii="GDSTransportWebsite" w:hAnsi="GDSTransportWebsite"/>
                <w:color w:val="0A0A0A"/>
              </w:rPr>
              <w:t>(</w:t>
            </w:r>
            <w:r>
              <w:rPr>
                <w:rFonts w:ascii="GDSTransportWebsite" w:hAnsi="GDSTransportWebsite"/>
                <w:color w:val="0A0A0A"/>
              </w:rPr>
              <w:t>date</w:t>
            </w:r>
            <w:r w:rsidRPr="00D60149"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 w:rsidRPr="00D60149"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 w:rsidRPr="00D60149"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 w:rsidRPr="00D60149">
              <w:rPr>
                <w:rFonts w:ascii="GDSTransportWebsite" w:hAnsi="GDSTransportWebsite"/>
                <w:color w:val="0A0A0A"/>
              </w:rPr>
              <w:t>-MM-</w:t>
            </w:r>
            <w:r>
              <w:rPr>
                <w:rFonts w:ascii="GDSTransportWebsite" w:hAnsi="GDSTransportWebsite"/>
                <w:color w:val="0A0A0A"/>
              </w:rPr>
              <w:t>dd</w:t>
            </w:r>
            <w:r w:rsidRPr="00D60149">
              <w:rPr>
                <w:rFonts w:ascii="GDSTransportWebsite" w:hAnsi="GDSTransportWebsite"/>
                <w:color w:val="0A0A0A"/>
              </w:rPr>
              <w:t>’)}&gt;&gt;</w:t>
            </w:r>
          </w:p>
        </w:tc>
      </w:tr>
      <w:tr w:rsidR="00F55CC7" w:rsidRPr="00366410" w14:paraId="514973DF" w14:textId="77777777" w:rsidTr="00AF0AC7">
        <w:trPr>
          <w:trHeight w:val="329"/>
        </w:trPr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8BF52C" w14:textId="4EA91CE4" w:rsidR="00CC2564" w:rsidRPr="000D63C2" w:rsidRDefault="00F55CC7" w:rsidP="00F55CC7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 w:rsidRPr="000D63C2">
              <w:rPr>
                <w:rFonts w:ascii="GDSTransportWebsite" w:hAnsi="GDSTransportWebsite"/>
                <w:color w:val="0A0A0A"/>
              </w:rPr>
              <w:t>hearing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76D59B53" w14:textId="7BB4B0AA" w:rsidR="009D383B" w:rsidRDefault="009D383B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23A0F6A3" w14:textId="48C6346A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Draft directions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247CC2" w:rsidRPr="00156806" w14:paraId="26CB2EC2" w14:textId="77777777" w:rsidTr="000935C0">
        <w:trPr>
          <w:trHeight w:val="680"/>
        </w:trPr>
        <w:tc>
          <w:tcPr>
            <w:tcW w:w="10060" w:type="dxa"/>
          </w:tcPr>
          <w:p w14:paraId="2DBF812C" w14:textId="4A9D5621" w:rsidR="00247CC2" w:rsidRPr="00247CC2" w:rsidRDefault="00247CC2" w:rsidP="00247CC2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lastRenderedPageBreak/>
              <w:t xml:space="preserve">See Draft-directions.pdf available from 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MyHMCTS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</w:p>
        </w:tc>
      </w:tr>
    </w:tbl>
    <w:p w14:paraId="25208D5B" w14:textId="4FAF4317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47CC2" w:rsidRPr="00156806" w14:paraId="3C85692A" w14:textId="77777777" w:rsidTr="000935C0">
        <w:trPr>
          <w:trHeight w:val="680"/>
        </w:trPr>
        <w:tc>
          <w:tcPr>
            <w:tcW w:w="3542" w:type="dxa"/>
          </w:tcPr>
          <w:p w14:paraId="6CDBA7CF" w14:textId="7474B3DD" w:rsidR="00247CC2" w:rsidRPr="0080237C" w:rsidRDefault="00247CC2" w:rsidP="00EF01CB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 required</w:t>
            </w:r>
          </w:p>
        </w:tc>
        <w:tc>
          <w:tcPr>
            <w:tcW w:w="6518" w:type="dxa"/>
          </w:tcPr>
          <w:p w14:paraId="4E6E3729" w14:textId="208D4016" w:rsidR="00247CC2" w:rsidRDefault="008C2202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hearingSupport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hearingSupport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41C1A28A" w14:textId="7247FAD2" w:rsidR="008A4122" w:rsidRPr="001839B9" w:rsidRDefault="008A412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52052B6" w14:textId="2709D254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47CC2" w:rsidRPr="00156806" w14:paraId="43953D68" w14:textId="77777777" w:rsidTr="00AF0AC7">
        <w:trPr>
          <w:trHeight w:val="680"/>
        </w:trPr>
        <w:tc>
          <w:tcPr>
            <w:tcW w:w="3542" w:type="dxa"/>
          </w:tcPr>
          <w:p w14:paraId="12C34CB8" w14:textId="77777777" w:rsidR="006508C8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241203E2" w14:textId="4E439BF8" w:rsidR="006508C8" w:rsidRP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22BC0ED" w14:textId="074855D4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B6A02">
              <w:rPr>
                <w:rFonts w:ascii="GDSTransportWebsite" w:hAnsi="GDSTransportWebsite"/>
                <w:color w:val="0A0A0A"/>
              </w:rPr>
              <w:t>f</w:t>
            </w:r>
            <w:r w:rsidR="00911FED">
              <w:rPr>
                <w:rFonts w:ascii="GDSTransportWebsite" w:hAnsi="GDSTransportWebsite"/>
                <w:color w:val="0A0A0A"/>
              </w:rPr>
              <w:t>urtherInformation.futureApplications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F9C594F" w14:textId="66D3615B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 w:rsidRPr="009D383B"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 w:rsidRPr="009D383B"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541D1E7A" w14:textId="77777777" w:rsidTr="00AF0AC7">
        <w:trPr>
          <w:trHeight w:val="67"/>
        </w:trPr>
        <w:tc>
          <w:tcPr>
            <w:tcW w:w="3542" w:type="dxa"/>
          </w:tcPr>
          <w:p w14:paraId="6084A93F" w14:textId="7A899196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3B7FD621" w14:textId="1A378F64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24675AC" w14:textId="0ECE8F05" w:rsidR="00911FED" w:rsidRPr="009820C6" w:rsidRDefault="00911FE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>
              <w:rPr>
                <w:rFonts w:ascii="GDSTransportWebsite" w:hAnsi="GDSTransportWebsite"/>
                <w:color w:val="0A0A0A"/>
              </w:rPr>
              <w:t>.reasonForFutureApplications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C1B222A" w14:textId="7CEFDD5E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23022ACE" w14:textId="77777777" w:rsidTr="00AF0AC7">
        <w:trPr>
          <w:trHeight w:val="680"/>
        </w:trPr>
        <w:tc>
          <w:tcPr>
            <w:tcW w:w="3542" w:type="dxa"/>
          </w:tcPr>
          <w:p w14:paraId="0FE7C89B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Provide any other information that the judge may need</w:t>
            </w:r>
          </w:p>
          <w:p w14:paraId="3DE1B0D5" w14:textId="6962D73A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1649A9C2" w14:textId="7343692F" w:rsidR="00911FED" w:rsidRPr="009820C6" w:rsidRDefault="007B5F3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</w:t>
            </w:r>
            <w:r w:rsidR="008C2202">
              <w:rPr>
                <w:rFonts w:ascii="GDSTransportWebsite" w:hAnsi="GDSTransportWebsite"/>
                <w:color w:val="0A0A0A"/>
              </w:rPr>
              <w:t>P</w:t>
            </w:r>
            <w:r>
              <w:rPr>
                <w:rFonts w:ascii="GDSTransportWebsite" w:hAnsi="GDSTransportWebsite"/>
                <w:color w:val="0A0A0A"/>
              </w:rPr>
              <w:t>rovided&lt;&lt;else&gt;&gt;</w:t>
            </w:r>
            <w:r w:rsidR="00911FED" w:rsidRPr="009820C6">
              <w:rPr>
                <w:rFonts w:ascii="GDSTransportWebsite" w:hAnsi="GDSTransportWebsite"/>
                <w:color w:val="0A0A0A"/>
              </w:rPr>
              <w:t>&lt;&lt;</w:t>
            </w:r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 w:rsidR="00911FED">
              <w:rPr>
                <w:rFonts w:ascii="GDSTransportWebsite" w:hAnsi="GDSTransportWebsite"/>
                <w:color w:val="0A0A0A"/>
              </w:rPr>
              <w:t>.otherInformationForJudge</w:t>
            </w:r>
            <w:r w:rsidR="00911FED"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</w:tbl>
    <w:p w14:paraId="3940C6C8" w14:textId="77777777" w:rsidR="001B4482" w:rsidRPr="005641FE" w:rsidRDefault="001B4482" w:rsidP="001B4482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1B4482" w14:paraId="6B53A40E" w14:textId="77777777" w:rsidTr="00263F0E">
        <w:trPr>
          <w:trHeight w:val="388"/>
        </w:trPr>
        <w:tc>
          <w:tcPr>
            <w:tcW w:w="10060" w:type="dxa"/>
            <w:gridSpan w:val="2"/>
          </w:tcPr>
          <w:p w14:paraId="7E09D0EC" w14:textId="77777777" w:rsidR="009726F2" w:rsidRPr="00280796" w:rsidRDefault="009726F2" w:rsidP="009726F2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>The claimant believes that the facts in this claim form are true.</w:t>
            </w:r>
          </w:p>
          <w:p w14:paraId="59A0DEE0" w14:textId="77777777" w:rsidR="009726F2" w:rsidRDefault="009726F2" w:rsidP="009726F2">
            <w:pPr>
              <w:rPr>
                <w:rFonts w:ascii="GDSTransportWebsite" w:hAnsi="GDSTransportWebsite"/>
                <w:color w:val="0A0A0A"/>
              </w:rPr>
            </w:pPr>
          </w:p>
          <w:p w14:paraId="0B931C02" w14:textId="77777777" w:rsidR="009726F2" w:rsidRDefault="009726F2" w:rsidP="009726F2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>I am duly authorised by the claimant to sign this statement.</w:t>
            </w:r>
          </w:p>
          <w:p w14:paraId="25A62A08" w14:textId="77777777" w:rsidR="009726F2" w:rsidRPr="00280796" w:rsidRDefault="009726F2" w:rsidP="009726F2">
            <w:pPr>
              <w:rPr>
                <w:rFonts w:ascii="GDSTransportWebsite" w:hAnsi="GDSTransportWebsite"/>
                <w:color w:val="0A0A0A"/>
              </w:rPr>
            </w:pPr>
          </w:p>
          <w:p w14:paraId="327B8B22" w14:textId="77777777" w:rsidR="001B4482" w:rsidRDefault="009726F2" w:rsidP="009726F2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>The claimant understands that proceedings for contempt of court may be brought against anyone who makes, or causes to be made, a false statement in a document verified by a statement of truth without an honest belief in its truth</w:t>
            </w:r>
            <w:r>
              <w:rPr>
                <w:rFonts w:ascii="GDSTransportWebsite" w:hAnsi="GDSTransportWebsite"/>
                <w:color w:val="0A0A0A"/>
              </w:rPr>
              <w:t>.</w:t>
            </w:r>
          </w:p>
          <w:p w14:paraId="31D24952" w14:textId="4D32D754" w:rsidR="00ED2B6A" w:rsidRPr="00280796" w:rsidRDefault="00ED2B6A" w:rsidP="009726F2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247CC2" w:rsidRPr="00156806" w14:paraId="61FEA69D" w14:textId="77777777" w:rsidTr="006508C8">
        <w:trPr>
          <w:trHeight w:val="67"/>
        </w:trPr>
        <w:tc>
          <w:tcPr>
            <w:tcW w:w="3542" w:type="dxa"/>
          </w:tcPr>
          <w:p w14:paraId="071B4338" w14:textId="77777777" w:rsidR="00247CC2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6E98F863" w14:textId="53588C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7D7DE672" w14:textId="6F79A6B8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022239">
              <w:rPr>
                <w:rFonts w:ascii="GDSTransportWebsite" w:hAnsi="GDSTransportWebsite"/>
                <w:color w:val="0A0A0A"/>
              </w:rPr>
              <w:t>statementOfTruth.name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022239" w:rsidRPr="00156806" w14:paraId="6FC00505" w14:textId="77777777" w:rsidTr="006508C8">
        <w:trPr>
          <w:trHeight w:val="155"/>
        </w:trPr>
        <w:tc>
          <w:tcPr>
            <w:tcW w:w="3542" w:type="dxa"/>
          </w:tcPr>
          <w:p w14:paraId="44F05779" w14:textId="77777777" w:rsidR="00022239" w:rsidRDefault="00022239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40327C98" w14:textId="162C84D3" w:rsidR="006508C8" w:rsidRDefault="006508C8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BE29D78" w14:textId="28A0FE66" w:rsidR="00022239" w:rsidRPr="009820C6" w:rsidRDefault="00022239" w:rsidP="00022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03696A5" w14:textId="770A8AA2" w:rsidR="00FC5BA5" w:rsidRPr="00280987" w:rsidRDefault="00FC5BA5" w:rsidP="00FC5BA5">
      <w:pPr>
        <w:spacing w:before="120" w:after="120"/>
      </w:pPr>
    </w:p>
    <w:sectPr w:rsidR="00FC5BA5" w:rsidRPr="00280987" w:rsidSect="00950040">
      <w:footerReference w:type="default" r:id="rId13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0D7A" w14:textId="77777777" w:rsidR="00C323AB" w:rsidRDefault="00C323AB" w:rsidP="00812032">
      <w:r>
        <w:separator/>
      </w:r>
    </w:p>
  </w:endnote>
  <w:endnote w:type="continuationSeparator" w:id="0">
    <w:p w14:paraId="3EC1A7C4" w14:textId="77777777" w:rsidR="00C323AB" w:rsidRDefault="00C323AB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0"/>
    <w:family w:val="roman"/>
    <w:pitch w:val="default"/>
  </w:font>
  <w:font w:name="Times">
    <w:altName w:val="Times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1C514220" w:rsidR="002C7259" w:rsidRPr="002C7259" w:rsidRDefault="006A0D64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C7259">
            <w:rPr>
              <w:rFonts w:ascii="GDSTransportWebsite" w:hAnsi="GDSTransportWebsite"/>
              <w:color w:val="515151"/>
              <w:sz w:val="16"/>
              <w:szCs w:val="16"/>
            </w:rPr>
            <w:t>181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F91BC" w14:textId="77777777" w:rsidR="00C323AB" w:rsidRDefault="00C323AB" w:rsidP="00812032">
      <w:r>
        <w:separator/>
      </w:r>
    </w:p>
  </w:footnote>
  <w:footnote w:type="continuationSeparator" w:id="0">
    <w:p w14:paraId="2D7D0287" w14:textId="77777777" w:rsidR="00C323AB" w:rsidRDefault="00C323AB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4"/>
  </w:num>
  <w:num w:numId="5">
    <w:abstractNumId w:val="9"/>
  </w:num>
  <w:num w:numId="6">
    <w:abstractNumId w:val="10"/>
  </w:num>
  <w:num w:numId="7">
    <w:abstractNumId w:val="16"/>
  </w:num>
  <w:num w:numId="8">
    <w:abstractNumId w:val="22"/>
  </w:num>
  <w:num w:numId="9">
    <w:abstractNumId w:val="5"/>
  </w:num>
  <w:num w:numId="10">
    <w:abstractNumId w:val="28"/>
  </w:num>
  <w:num w:numId="11">
    <w:abstractNumId w:val="11"/>
  </w:num>
  <w:num w:numId="12">
    <w:abstractNumId w:val="6"/>
  </w:num>
  <w:num w:numId="13">
    <w:abstractNumId w:val="13"/>
  </w:num>
  <w:num w:numId="14">
    <w:abstractNumId w:val="17"/>
  </w:num>
  <w:num w:numId="15">
    <w:abstractNumId w:val="23"/>
  </w:num>
  <w:num w:numId="16">
    <w:abstractNumId w:val="19"/>
  </w:num>
  <w:num w:numId="17">
    <w:abstractNumId w:val="27"/>
  </w:num>
  <w:num w:numId="18">
    <w:abstractNumId w:val="26"/>
  </w:num>
  <w:num w:numId="19">
    <w:abstractNumId w:val="1"/>
  </w:num>
  <w:num w:numId="20">
    <w:abstractNumId w:val="25"/>
  </w:num>
  <w:num w:numId="21">
    <w:abstractNumId w:val="3"/>
  </w:num>
  <w:num w:numId="22">
    <w:abstractNumId w:val="15"/>
  </w:num>
  <w:num w:numId="23">
    <w:abstractNumId w:val="2"/>
  </w:num>
  <w:num w:numId="24">
    <w:abstractNumId w:val="12"/>
  </w:num>
  <w:num w:numId="25">
    <w:abstractNumId w:val="29"/>
  </w:num>
  <w:num w:numId="26">
    <w:abstractNumId w:val="20"/>
  </w:num>
  <w:num w:numId="27">
    <w:abstractNumId w:val="14"/>
  </w:num>
  <w:num w:numId="28">
    <w:abstractNumId w:val="21"/>
  </w:num>
  <w:num w:numId="29">
    <w:abstractNumId w:val="24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532"/>
    <w:rsid w:val="00010903"/>
    <w:rsid w:val="00011254"/>
    <w:rsid w:val="000119BA"/>
    <w:rsid w:val="0001217D"/>
    <w:rsid w:val="0001297C"/>
    <w:rsid w:val="00012B93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2239"/>
    <w:rsid w:val="000235B0"/>
    <w:rsid w:val="00023681"/>
    <w:rsid w:val="00023B58"/>
    <w:rsid w:val="0002562F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038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77FAC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90A68"/>
    <w:rsid w:val="00091539"/>
    <w:rsid w:val="00091776"/>
    <w:rsid w:val="00091E18"/>
    <w:rsid w:val="00092952"/>
    <w:rsid w:val="00092BA8"/>
    <w:rsid w:val="0009307A"/>
    <w:rsid w:val="00093419"/>
    <w:rsid w:val="000935C0"/>
    <w:rsid w:val="00093DAB"/>
    <w:rsid w:val="00094240"/>
    <w:rsid w:val="0009451D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75A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3C2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99E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6E0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59DC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482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4BE"/>
    <w:rsid w:val="001E5563"/>
    <w:rsid w:val="001E58E1"/>
    <w:rsid w:val="001E5FA6"/>
    <w:rsid w:val="001E6607"/>
    <w:rsid w:val="001E680D"/>
    <w:rsid w:val="001E68B4"/>
    <w:rsid w:val="001E6A22"/>
    <w:rsid w:val="001F0261"/>
    <w:rsid w:val="001F02D4"/>
    <w:rsid w:val="001F048D"/>
    <w:rsid w:val="001F05A4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378B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64F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47CC2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59F1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062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259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87D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4F84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6835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999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15B"/>
    <w:rsid w:val="003476B0"/>
    <w:rsid w:val="00350400"/>
    <w:rsid w:val="00350C9B"/>
    <w:rsid w:val="00350D09"/>
    <w:rsid w:val="00351CD1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776B8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152"/>
    <w:rsid w:val="003928CE"/>
    <w:rsid w:val="00392CF2"/>
    <w:rsid w:val="00392D52"/>
    <w:rsid w:val="00392DE4"/>
    <w:rsid w:val="003930A2"/>
    <w:rsid w:val="003930A3"/>
    <w:rsid w:val="003948B1"/>
    <w:rsid w:val="00394C9D"/>
    <w:rsid w:val="00394D01"/>
    <w:rsid w:val="00396E6C"/>
    <w:rsid w:val="00397851"/>
    <w:rsid w:val="00397B13"/>
    <w:rsid w:val="00397D89"/>
    <w:rsid w:val="003A044F"/>
    <w:rsid w:val="003A1596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7D2"/>
    <w:rsid w:val="003C1979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1C66"/>
    <w:rsid w:val="003D244D"/>
    <w:rsid w:val="003D293E"/>
    <w:rsid w:val="003D2C10"/>
    <w:rsid w:val="003D2DB7"/>
    <w:rsid w:val="003D3301"/>
    <w:rsid w:val="003D3AA9"/>
    <w:rsid w:val="003D47AE"/>
    <w:rsid w:val="003D49BA"/>
    <w:rsid w:val="003D697D"/>
    <w:rsid w:val="003D729F"/>
    <w:rsid w:val="003D75BE"/>
    <w:rsid w:val="003E03D4"/>
    <w:rsid w:val="003E051A"/>
    <w:rsid w:val="003E116D"/>
    <w:rsid w:val="003E1387"/>
    <w:rsid w:val="003E1F0F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4005B7"/>
    <w:rsid w:val="004006C9"/>
    <w:rsid w:val="00400F6A"/>
    <w:rsid w:val="004012B9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0E08"/>
    <w:rsid w:val="004218C9"/>
    <w:rsid w:val="004219A4"/>
    <w:rsid w:val="00421A02"/>
    <w:rsid w:val="00421B66"/>
    <w:rsid w:val="0042299B"/>
    <w:rsid w:val="00422CDB"/>
    <w:rsid w:val="00422DBD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1F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B1E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3CF7"/>
    <w:rsid w:val="004640B8"/>
    <w:rsid w:val="00465952"/>
    <w:rsid w:val="004659C3"/>
    <w:rsid w:val="00465D5A"/>
    <w:rsid w:val="0046675C"/>
    <w:rsid w:val="00466760"/>
    <w:rsid w:val="004668DD"/>
    <w:rsid w:val="00466A59"/>
    <w:rsid w:val="00466D7C"/>
    <w:rsid w:val="004671FA"/>
    <w:rsid w:val="004679A8"/>
    <w:rsid w:val="00467F50"/>
    <w:rsid w:val="004701C3"/>
    <w:rsid w:val="00470B36"/>
    <w:rsid w:val="004716EE"/>
    <w:rsid w:val="0047183C"/>
    <w:rsid w:val="00471FB9"/>
    <w:rsid w:val="00472054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D5F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6B88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1FE4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0A8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5A60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497"/>
    <w:rsid w:val="0057460A"/>
    <w:rsid w:val="005749D4"/>
    <w:rsid w:val="00574EA2"/>
    <w:rsid w:val="00574FE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5858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94D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26F"/>
    <w:rsid w:val="005A1921"/>
    <w:rsid w:val="005A4052"/>
    <w:rsid w:val="005A4456"/>
    <w:rsid w:val="005A468A"/>
    <w:rsid w:val="005A4CB7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2F85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875"/>
    <w:rsid w:val="00607D01"/>
    <w:rsid w:val="00610274"/>
    <w:rsid w:val="00610413"/>
    <w:rsid w:val="00610559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3891"/>
    <w:rsid w:val="00614775"/>
    <w:rsid w:val="006153F5"/>
    <w:rsid w:val="00615FAF"/>
    <w:rsid w:val="0061605C"/>
    <w:rsid w:val="0061707B"/>
    <w:rsid w:val="0061760A"/>
    <w:rsid w:val="00617849"/>
    <w:rsid w:val="00617D42"/>
    <w:rsid w:val="0062007D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943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8C8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7113B"/>
    <w:rsid w:val="006713D1"/>
    <w:rsid w:val="00671892"/>
    <w:rsid w:val="00671BBA"/>
    <w:rsid w:val="00671C6D"/>
    <w:rsid w:val="006721D7"/>
    <w:rsid w:val="006722FF"/>
    <w:rsid w:val="00672D3A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976"/>
    <w:rsid w:val="00680F60"/>
    <w:rsid w:val="00681037"/>
    <w:rsid w:val="0068146E"/>
    <w:rsid w:val="00681CDF"/>
    <w:rsid w:val="00681E5A"/>
    <w:rsid w:val="00681F86"/>
    <w:rsid w:val="00682C32"/>
    <w:rsid w:val="00682C7C"/>
    <w:rsid w:val="006831E5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518"/>
    <w:rsid w:val="006978CA"/>
    <w:rsid w:val="00697A03"/>
    <w:rsid w:val="006A0122"/>
    <w:rsid w:val="006A0D64"/>
    <w:rsid w:val="006A14CC"/>
    <w:rsid w:val="006A17C8"/>
    <w:rsid w:val="006A266F"/>
    <w:rsid w:val="006A2897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22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B7D09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35"/>
    <w:rsid w:val="006F01F1"/>
    <w:rsid w:val="006F032E"/>
    <w:rsid w:val="006F0ACC"/>
    <w:rsid w:val="006F0E56"/>
    <w:rsid w:val="006F0EAF"/>
    <w:rsid w:val="006F1201"/>
    <w:rsid w:val="006F1C70"/>
    <w:rsid w:val="006F1DC1"/>
    <w:rsid w:val="006F2F96"/>
    <w:rsid w:val="006F348A"/>
    <w:rsid w:val="006F377C"/>
    <w:rsid w:val="006F40D0"/>
    <w:rsid w:val="006F46E6"/>
    <w:rsid w:val="006F49F7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303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13E"/>
    <w:rsid w:val="00713447"/>
    <w:rsid w:val="00713854"/>
    <w:rsid w:val="0071392C"/>
    <w:rsid w:val="00714981"/>
    <w:rsid w:val="00714DDB"/>
    <w:rsid w:val="00714FA1"/>
    <w:rsid w:val="007151BA"/>
    <w:rsid w:val="007158AF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3FD8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2833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4FD9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6BE2"/>
    <w:rsid w:val="007976B2"/>
    <w:rsid w:val="0079772D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5F3D"/>
    <w:rsid w:val="007B619D"/>
    <w:rsid w:val="007B641C"/>
    <w:rsid w:val="007B6801"/>
    <w:rsid w:val="007B6821"/>
    <w:rsid w:val="007B6898"/>
    <w:rsid w:val="007B6A02"/>
    <w:rsid w:val="007B6BA2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239"/>
    <w:rsid w:val="007E16F0"/>
    <w:rsid w:val="007E18A3"/>
    <w:rsid w:val="007E19E5"/>
    <w:rsid w:val="007E2197"/>
    <w:rsid w:val="007E3E98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55E0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5F7D"/>
    <w:rsid w:val="008170BB"/>
    <w:rsid w:val="00817437"/>
    <w:rsid w:val="00817F4B"/>
    <w:rsid w:val="0082140F"/>
    <w:rsid w:val="008226FE"/>
    <w:rsid w:val="00822BDD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662C"/>
    <w:rsid w:val="008366C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6A2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A3F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122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1A5A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202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06D"/>
    <w:rsid w:val="008E345B"/>
    <w:rsid w:val="008E35B6"/>
    <w:rsid w:val="008E3B1B"/>
    <w:rsid w:val="008E3D40"/>
    <w:rsid w:val="008E477C"/>
    <w:rsid w:val="008E4A57"/>
    <w:rsid w:val="008E4E18"/>
    <w:rsid w:val="008E5121"/>
    <w:rsid w:val="008E5668"/>
    <w:rsid w:val="008E5732"/>
    <w:rsid w:val="008E5F71"/>
    <w:rsid w:val="008E6064"/>
    <w:rsid w:val="008E63A9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1FED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817"/>
    <w:rsid w:val="00942941"/>
    <w:rsid w:val="00943FCB"/>
    <w:rsid w:val="00944943"/>
    <w:rsid w:val="0094512A"/>
    <w:rsid w:val="009452E2"/>
    <w:rsid w:val="00945457"/>
    <w:rsid w:val="0094566D"/>
    <w:rsid w:val="00945741"/>
    <w:rsid w:val="009468FF"/>
    <w:rsid w:val="00947B55"/>
    <w:rsid w:val="00950040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93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26F2"/>
    <w:rsid w:val="00974247"/>
    <w:rsid w:val="009742A4"/>
    <w:rsid w:val="00974ECC"/>
    <w:rsid w:val="0097525B"/>
    <w:rsid w:val="0097528E"/>
    <w:rsid w:val="00975900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DC7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1F1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572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383B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9FD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B51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A75"/>
    <w:rsid w:val="00A20B48"/>
    <w:rsid w:val="00A20C3F"/>
    <w:rsid w:val="00A20FC8"/>
    <w:rsid w:val="00A21F3A"/>
    <w:rsid w:val="00A22054"/>
    <w:rsid w:val="00A223F8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A3D"/>
    <w:rsid w:val="00A31CE3"/>
    <w:rsid w:val="00A3214B"/>
    <w:rsid w:val="00A32E50"/>
    <w:rsid w:val="00A338B8"/>
    <w:rsid w:val="00A35497"/>
    <w:rsid w:val="00A35632"/>
    <w:rsid w:val="00A3579F"/>
    <w:rsid w:val="00A35D9F"/>
    <w:rsid w:val="00A363FE"/>
    <w:rsid w:val="00A36629"/>
    <w:rsid w:val="00A36A22"/>
    <w:rsid w:val="00A37B77"/>
    <w:rsid w:val="00A4045D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5E36"/>
    <w:rsid w:val="00A460F4"/>
    <w:rsid w:val="00A47AEA"/>
    <w:rsid w:val="00A507B3"/>
    <w:rsid w:val="00A50F06"/>
    <w:rsid w:val="00A51097"/>
    <w:rsid w:val="00A515EB"/>
    <w:rsid w:val="00A522C4"/>
    <w:rsid w:val="00A5242A"/>
    <w:rsid w:val="00A524B8"/>
    <w:rsid w:val="00A526C9"/>
    <w:rsid w:val="00A52B08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448A"/>
    <w:rsid w:val="00A75881"/>
    <w:rsid w:val="00A76775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D3A"/>
    <w:rsid w:val="00AC728F"/>
    <w:rsid w:val="00AC77A3"/>
    <w:rsid w:val="00AD008A"/>
    <w:rsid w:val="00AD0868"/>
    <w:rsid w:val="00AD0A43"/>
    <w:rsid w:val="00AD0B6D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AC7"/>
    <w:rsid w:val="00AF0F49"/>
    <w:rsid w:val="00AF1E6B"/>
    <w:rsid w:val="00AF2215"/>
    <w:rsid w:val="00AF286B"/>
    <w:rsid w:val="00AF30C1"/>
    <w:rsid w:val="00AF31CC"/>
    <w:rsid w:val="00AF3E3C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43"/>
    <w:rsid w:val="00B008A7"/>
    <w:rsid w:val="00B008EB"/>
    <w:rsid w:val="00B00F0F"/>
    <w:rsid w:val="00B015F1"/>
    <w:rsid w:val="00B017D4"/>
    <w:rsid w:val="00B0199A"/>
    <w:rsid w:val="00B02075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A9F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7083"/>
    <w:rsid w:val="00B37810"/>
    <w:rsid w:val="00B37DB7"/>
    <w:rsid w:val="00B40071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150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9A3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25"/>
    <w:rsid w:val="00B974F9"/>
    <w:rsid w:val="00B9797E"/>
    <w:rsid w:val="00B97AF1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838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253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09BB"/>
    <w:rsid w:val="00C12FC2"/>
    <w:rsid w:val="00C133D6"/>
    <w:rsid w:val="00C13C10"/>
    <w:rsid w:val="00C149C6"/>
    <w:rsid w:val="00C15EC1"/>
    <w:rsid w:val="00C160E2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3AB"/>
    <w:rsid w:val="00C32DCF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467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8D"/>
    <w:rsid w:val="00C56DA0"/>
    <w:rsid w:val="00C574DB"/>
    <w:rsid w:val="00C57B9C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76A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333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E10"/>
    <w:rsid w:val="00C90F65"/>
    <w:rsid w:val="00C912F7"/>
    <w:rsid w:val="00C91514"/>
    <w:rsid w:val="00C91ADB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951"/>
    <w:rsid w:val="00CB6CF0"/>
    <w:rsid w:val="00CB72FE"/>
    <w:rsid w:val="00CC068D"/>
    <w:rsid w:val="00CC06B2"/>
    <w:rsid w:val="00CC0CFE"/>
    <w:rsid w:val="00CC118F"/>
    <w:rsid w:val="00CC17A2"/>
    <w:rsid w:val="00CC1DCE"/>
    <w:rsid w:val="00CC2564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3A6C"/>
    <w:rsid w:val="00CD3DD9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9BC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2CA6"/>
    <w:rsid w:val="00D33589"/>
    <w:rsid w:val="00D335B9"/>
    <w:rsid w:val="00D33B51"/>
    <w:rsid w:val="00D34930"/>
    <w:rsid w:val="00D34F20"/>
    <w:rsid w:val="00D34F4E"/>
    <w:rsid w:val="00D35265"/>
    <w:rsid w:val="00D355B2"/>
    <w:rsid w:val="00D35755"/>
    <w:rsid w:val="00D3638F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44A3"/>
    <w:rsid w:val="00D54BCB"/>
    <w:rsid w:val="00D55BE2"/>
    <w:rsid w:val="00D570BF"/>
    <w:rsid w:val="00D571AD"/>
    <w:rsid w:val="00D5726E"/>
    <w:rsid w:val="00D60149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938"/>
    <w:rsid w:val="00D738C1"/>
    <w:rsid w:val="00D74C76"/>
    <w:rsid w:val="00D74C87"/>
    <w:rsid w:val="00D75214"/>
    <w:rsid w:val="00D758AA"/>
    <w:rsid w:val="00D75B67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58AC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2FB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6CED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D7A32"/>
    <w:rsid w:val="00DE1BA5"/>
    <w:rsid w:val="00DE20E3"/>
    <w:rsid w:val="00DE2995"/>
    <w:rsid w:val="00DE34DD"/>
    <w:rsid w:val="00DE3FC9"/>
    <w:rsid w:val="00DE4BF8"/>
    <w:rsid w:val="00DE5108"/>
    <w:rsid w:val="00DE56A3"/>
    <w:rsid w:val="00DE6BFE"/>
    <w:rsid w:val="00DE72FF"/>
    <w:rsid w:val="00DE76A0"/>
    <w:rsid w:val="00DF03B0"/>
    <w:rsid w:val="00DF0D84"/>
    <w:rsid w:val="00DF10DF"/>
    <w:rsid w:val="00DF14AA"/>
    <w:rsid w:val="00DF1551"/>
    <w:rsid w:val="00DF1AEF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1239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0D2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0D9"/>
    <w:rsid w:val="00E36366"/>
    <w:rsid w:val="00E364F7"/>
    <w:rsid w:val="00E36697"/>
    <w:rsid w:val="00E36C87"/>
    <w:rsid w:val="00E36C9E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3DC8"/>
    <w:rsid w:val="00E74783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BB9"/>
    <w:rsid w:val="00EC5C5C"/>
    <w:rsid w:val="00EC5FCA"/>
    <w:rsid w:val="00EC6307"/>
    <w:rsid w:val="00EC716A"/>
    <w:rsid w:val="00ED08DD"/>
    <w:rsid w:val="00ED0DA1"/>
    <w:rsid w:val="00ED0E9E"/>
    <w:rsid w:val="00ED1456"/>
    <w:rsid w:val="00ED14FB"/>
    <w:rsid w:val="00ED2B6A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095"/>
    <w:rsid w:val="00F0624E"/>
    <w:rsid w:val="00F0631D"/>
    <w:rsid w:val="00F10149"/>
    <w:rsid w:val="00F10457"/>
    <w:rsid w:val="00F10E8F"/>
    <w:rsid w:val="00F11049"/>
    <w:rsid w:val="00F12CA9"/>
    <w:rsid w:val="00F146AF"/>
    <w:rsid w:val="00F1497C"/>
    <w:rsid w:val="00F14C69"/>
    <w:rsid w:val="00F14ED6"/>
    <w:rsid w:val="00F15031"/>
    <w:rsid w:val="00F15978"/>
    <w:rsid w:val="00F15ED5"/>
    <w:rsid w:val="00F16EDC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5CC7"/>
    <w:rsid w:val="00F5625F"/>
    <w:rsid w:val="00F563BE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C80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3B6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BA5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90C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2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Published</Stage>
    <Next_x0020_Stage xmlns="f336f4fe-8719-4ea2-b5d6-29b3a580aeb4">WaitPublish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Need approval for setting up prod environment</Approval_x0020_Request_x0020_Comment>
    <Publication_x0020_Date xmlns="f336f4fe-8719-4ea2-b5d6-29b3a580aeb4">2020-12-09T00:00:00+00:00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3" ma:contentTypeDescription="Part of Template Management with Site Columns representing custom attributes." ma:contentTypeScope="" ma:versionID="69a47f6434bbb6ed0a644919a98a9681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71934021bdb6f6617baa79601bda5045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9CC73D4-2572-D642-B334-03ABC33F70A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3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50568C7-0D63-49D8-828E-6EA48601E6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4.dot</Template>
  <TotalTime>3</TotalTime>
  <Pages>7</Pages>
  <Words>1286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0BO01218</vt:lpstr>
    </vt:vector>
  </TitlesOfParts>
  <Company/>
  <LinksUpToDate>false</LinksUpToDate>
  <CharactersWithSpaces>8603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CV-UNS-GOR-ENG-00651     Now: CV-UNS-HRN-ENG-00651.docx</dc:title>
  <dc:subject/>
  <dc:creator>District Judge Richard Clarke</dc:creator>
  <cp:keywords/>
  <cp:lastModifiedBy>Steve Hulmes</cp:lastModifiedBy>
  <cp:revision>2</cp:revision>
  <cp:lastPrinted>2020-12-03T10:41:00Z</cp:lastPrinted>
  <dcterms:created xsi:type="dcterms:W3CDTF">2021-08-12T08:35:00Z</dcterms:created>
  <dcterms:modified xsi:type="dcterms:W3CDTF">2021-08-12T08:35:00Z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