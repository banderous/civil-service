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3A7BEC01" w14:textId="0253666F" w:rsidR="003776B8" w:rsidRPr="001042EF" w:rsidRDefault="004766DD" w:rsidP="00C77AA5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583A44D2" w:rsidR="00070038" w:rsidRPr="00AA0D40" w:rsidRDefault="008573F3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6ACAD882" w14:textId="77777777" w:rsidR="006F4D3F" w:rsidRDefault="006F4D3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3813CDCC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22A4019C" w:rsidR="0021378B" w:rsidRPr="0021378B" w:rsidRDefault="0021378B"/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161E" w:rsidRPr="001839B9" w14:paraId="0FF568E9" w14:textId="77777777" w:rsidTr="002038FE">
        <w:trPr>
          <w:trHeight w:val="680"/>
        </w:trPr>
        <w:tc>
          <w:tcPr>
            <w:tcW w:w="3542" w:type="dxa"/>
          </w:tcPr>
          <w:p w14:paraId="54DD6136" w14:textId="4F9B639F" w:rsidR="00AA161E" w:rsidRDefault="00AA161E" w:rsidP="002038F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many witnesses, including the defendant, will  give evidence at the hearing?</w:t>
            </w:r>
          </w:p>
          <w:p w14:paraId="4BE72C48" w14:textId="77777777" w:rsidR="00AA161E" w:rsidRPr="0080237C" w:rsidRDefault="00AA161E" w:rsidP="002038F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E9AB3EC" w14:textId="445C036D" w:rsidR="00AA161E" w:rsidRPr="001839B9" w:rsidRDefault="00AA161E" w:rsidP="002038F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A161E">
              <w:rPr>
                <w:rFonts w:ascii="GDSTransportWebsite" w:hAnsi="GDSTransportWebsite"/>
                <w:color w:val="0A0A0A"/>
                <w:highlight w:val="yellow"/>
              </w:rPr>
              <w:t>&lt;&lt; &gt;&gt;</w:t>
            </w:r>
          </w:p>
        </w:tc>
      </w:tr>
    </w:tbl>
    <w:p w14:paraId="43FD4449" w14:textId="68D02123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6E48C47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F53756">
        <w:rPr>
          <w:rFonts w:ascii="GDSTransportWebsite" w:hAnsi="GDSTransportWebsite"/>
          <w:color w:val="0A0A0A"/>
          <w:sz w:val="36"/>
          <w:szCs w:val="36"/>
          <w:highlight w:val="yellow"/>
        </w:rPr>
        <w:t>&lt;&lt;cs_{</w:t>
      </w:r>
      <w:proofErr w:type="spellStart"/>
      <w:r w:rsidRPr="00F53756">
        <w:rPr>
          <w:rFonts w:ascii="GDSTransportWebsite" w:hAnsi="GDSTransportWebsite"/>
          <w:color w:val="0A0A0A"/>
          <w:sz w:val="36"/>
          <w:szCs w:val="36"/>
          <w:highlight w:val="yellow"/>
        </w:rPr>
        <w:t>allocatedTrack</w:t>
      </w:r>
      <w:proofErr w:type="spellEnd"/>
      <w:r w:rsidRPr="00F53756">
        <w:rPr>
          <w:rFonts w:ascii="GDSTransportWebsite" w:hAnsi="GDSTransportWebsite"/>
          <w:color w:val="0A0A0A"/>
          <w:sz w:val="36"/>
          <w:szCs w:val="36"/>
          <w:highlight w:val="yellow"/>
        </w:rPr>
        <w:t>='</w:t>
      </w:r>
      <w:r w:rsidR="00F53756" w:rsidRPr="00F53756">
        <w:rPr>
          <w:rFonts w:ascii="GDSTransportWebsite" w:hAnsi="GDSTransportWebsite"/>
          <w:color w:val="0A0A0A"/>
          <w:sz w:val="36"/>
          <w:szCs w:val="36"/>
          <w:highlight w:val="yellow"/>
        </w:rPr>
        <w:t>FAST</w:t>
      </w:r>
      <w:r w:rsidRPr="00F53756">
        <w:rPr>
          <w:rFonts w:ascii="GDSTransportWebsite" w:hAnsi="GDSTransportWebsite"/>
          <w:color w:val="0A0A0A"/>
          <w:sz w:val="36"/>
          <w:szCs w:val="36"/>
          <w:highlight w:val="yellow"/>
        </w:rPr>
        <w:t>_CLAIM'}&gt;&gt;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162529D" w14:textId="77777777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3B9296F" w14:textId="159BB458" w:rsidR="00D0181C" w:rsidRDefault="00D0181C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D90299E" w14:textId="5A2968B4" w:rsidR="008C3530" w:rsidRPr="008C3530" w:rsidRDefault="008C3530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8C3530"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8C3530" w:rsidRPr="007E16F0" w14:paraId="0E666280" w14:textId="77777777" w:rsidTr="002038FE">
        <w:tc>
          <w:tcPr>
            <w:tcW w:w="3539" w:type="dxa"/>
          </w:tcPr>
          <w:p w14:paraId="11185E46" w14:textId="711CD2CA" w:rsidR="008C3530" w:rsidRDefault="008C3530" w:rsidP="002038F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6EE55328" w14:textId="77777777" w:rsidR="008C3530" w:rsidRDefault="008C3530" w:rsidP="002038F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EB41A6B" w14:textId="76FD5E6F" w:rsidR="008C3530" w:rsidRPr="007E16F0" w:rsidRDefault="008C3530" w:rsidP="002038F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8C3530">
              <w:rPr>
                <w:rFonts w:ascii="GDSTransportWebsite" w:hAnsi="GDSTransportWebsite"/>
                <w:color w:val="0A0A0A"/>
                <w:highlight w:val="yellow"/>
              </w:rPr>
              <w:t>&lt;&lt; &gt;&gt;</w:t>
            </w:r>
          </w:p>
        </w:tc>
      </w:tr>
    </w:tbl>
    <w:p w14:paraId="28E154F8" w14:textId="3AC6C755" w:rsidR="008C3530" w:rsidRPr="0021378B" w:rsidRDefault="008C3530" w:rsidP="008C3530">
      <w:r w:rsidRPr="008C3530">
        <w:rPr>
          <w:rFonts w:ascii="GDSTransportWebsite" w:hAnsi="GDSTransportWebsite"/>
          <w:color w:val="0A0A0A"/>
          <w:highlight w:val="yellow"/>
          <w:shd w:val="clear" w:color="auto" w:fill="FFFFFF"/>
        </w:rPr>
        <w:t>&lt;&lt; ='Yes' 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8C3530" w:rsidRPr="007E16F0" w14:paraId="2C008DF5" w14:textId="77777777" w:rsidTr="002038FE">
        <w:tc>
          <w:tcPr>
            <w:tcW w:w="3539" w:type="dxa"/>
          </w:tcPr>
          <w:p w14:paraId="06D13809" w14:textId="33BD37ED" w:rsidR="008C3530" w:rsidRDefault="008C3530" w:rsidP="002038F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35F56F6" w14:textId="77777777" w:rsidR="008C3530" w:rsidRDefault="008C3530" w:rsidP="002038F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B97DCDB" w14:textId="77777777" w:rsidR="008C3530" w:rsidRPr="007E16F0" w:rsidRDefault="008C3530" w:rsidP="002038F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8C3530">
              <w:rPr>
                <w:rFonts w:ascii="GDSTransportWebsite" w:hAnsi="GDSTransportWebsite"/>
                <w:color w:val="0A0A0A"/>
                <w:highlight w:val="yellow"/>
              </w:rPr>
              <w:t>&lt;&lt; &gt;&gt;</w:t>
            </w:r>
          </w:p>
        </w:tc>
      </w:tr>
    </w:tbl>
    <w:p w14:paraId="7087496A" w14:textId="77777777" w:rsidR="008C3530" w:rsidRDefault="008C3530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FFE24F1" w14:textId="29B205AB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355413" w14:textId="77777777" w:rsidR="00C5257A" w:rsidRDefault="00C5257A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B98DEE3" w14:textId="47E27DFF" w:rsidR="00C5257A" w:rsidRPr="00C5257A" w:rsidRDefault="00C5257A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5257A" w:rsidRPr="001839B9" w14:paraId="5256AE9F" w14:textId="77777777" w:rsidTr="002038FE">
        <w:trPr>
          <w:trHeight w:val="680"/>
        </w:trPr>
        <w:tc>
          <w:tcPr>
            <w:tcW w:w="3542" w:type="dxa"/>
          </w:tcPr>
          <w:p w14:paraId="76DCE8B8" w14:textId="6A1DBE32" w:rsidR="00C5257A" w:rsidRPr="0080237C" w:rsidRDefault="00C5257A" w:rsidP="002038FE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</w:p>
        </w:tc>
        <w:tc>
          <w:tcPr>
            <w:tcW w:w="6518" w:type="dxa"/>
          </w:tcPr>
          <w:p w14:paraId="13D8D607" w14:textId="4ED96EB1" w:rsidR="00C5257A" w:rsidRDefault="00C5257A" w:rsidP="002038F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257A">
              <w:rPr>
                <w:rFonts w:ascii="GDSTransportWebsite" w:hAnsi="GDSTransportWebsite"/>
                <w:color w:val="0A0A0A"/>
                <w:highlight w:val="yellow"/>
              </w:rPr>
              <w:t>&lt;&lt; &gt;&gt;</w:t>
            </w:r>
          </w:p>
          <w:p w14:paraId="009795B3" w14:textId="77777777" w:rsidR="00C5257A" w:rsidRPr="001839B9" w:rsidRDefault="00C5257A" w:rsidP="002038F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57A" w:rsidRPr="001839B9" w14:paraId="27F2BEDE" w14:textId="77777777" w:rsidTr="002038FE">
        <w:trPr>
          <w:trHeight w:val="680"/>
        </w:trPr>
        <w:tc>
          <w:tcPr>
            <w:tcW w:w="3542" w:type="dxa"/>
          </w:tcPr>
          <w:p w14:paraId="0E0B344E" w14:textId="02EB122E" w:rsidR="00C5257A" w:rsidRDefault="00C5257A" w:rsidP="002038F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your reasons</w:t>
            </w:r>
          </w:p>
        </w:tc>
        <w:tc>
          <w:tcPr>
            <w:tcW w:w="6518" w:type="dxa"/>
          </w:tcPr>
          <w:p w14:paraId="5EE23AB3" w14:textId="6045CCD9" w:rsidR="00C5257A" w:rsidRPr="00C5257A" w:rsidRDefault="00C5257A" w:rsidP="002038FE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 w:rsidRPr="00C5257A">
              <w:rPr>
                <w:rFonts w:ascii="GDSTransportWebsite" w:hAnsi="GDSTransportWebsite"/>
                <w:color w:val="0A0A0A"/>
                <w:highlight w:val="yellow"/>
              </w:rPr>
              <w:t>&lt;&lt; &gt;&gt;</w:t>
            </w:r>
          </w:p>
        </w:tc>
      </w:tr>
    </w:tbl>
    <w:p w14:paraId="1A7ADF80" w14:textId="77777777" w:rsidR="00C5257A" w:rsidRDefault="00C5257A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76D59B53" w14:textId="79012296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7E09D0EC" w14:textId="77777777" w:rsidR="009726F2" w:rsidRPr="00280796" w:rsidRDefault="009726F2" w:rsidP="009726F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9A0DEE0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0B931C02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25A62A08" w14:textId="77777777" w:rsidR="009726F2" w:rsidRPr="00280796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327B8B22" w14:textId="77777777" w:rsidR="001B448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>
              <w:rPr>
                <w:rFonts w:ascii="GDSTransportWebsite" w:hAnsi="GDSTransportWebsite"/>
                <w:color w:val="0A0A0A"/>
              </w:rPr>
              <w:t>.</w:t>
            </w:r>
          </w:p>
          <w:p w14:paraId="31D24952" w14:textId="4D32D754" w:rsidR="00ED2B6A" w:rsidRPr="00280796" w:rsidRDefault="00ED2B6A" w:rsidP="009726F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8082" w14:textId="77777777" w:rsidR="005331BA" w:rsidRDefault="005331BA" w:rsidP="00812032">
      <w:r>
        <w:separator/>
      </w:r>
    </w:p>
  </w:endnote>
  <w:endnote w:type="continuationSeparator" w:id="0">
    <w:p w14:paraId="141FE513" w14:textId="77777777" w:rsidR="005331BA" w:rsidRDefault="005331B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3D3FB" w14:textId="77777777" w:rsidR="005331BA" w:rsidRDefault="005331BA" w:rsidP="00812032">
      <w:r>
        <w:separator/>
      </w:r>
    </w:p>
  </w:footnote>
  <w:footnote w:type="continuationSeparator" w:id="0">
    <w:p w14:paraId="3559185E" w14:textId="77777777" w:rsidR="005331BA" w:rsidRDefault="005331B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6DD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1BA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3EC6"/>
    <w:rsid w:val="006F40D0"/>
    <w:rsid w:val="006F46E6"/>
    <w:rsid w:val="006F49F7"/>
    <w:rsid w:val="006F4CE0"/>
    <w:rsid w:val="006F4D3F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F3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30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69A"/>
    <w:rsid w:val="00A77A27"/>
    <w:rsid w:val="00A800EE"/>
    <w:rsid w:val="00A8121F"/>
    <w:rsid w:val="00A8175C"/>
    <w:rsid w:val="00A818BA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61E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6B9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0A6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57A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81C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756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08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Approved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3</TotalTime>
  <Pages>6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Legal rep docmosis template_induUpdate     Now: CV-SPC-HRN-ENG-00808.docx</dc:title>
  <dc:subject/>
  <dc:creator>District Judge Richard Clarke</dc:creator>
  <cp:keywords/>
  <cp:lastModifiedBy>Indu Chaturvedi</cp:lastModifiedBy>
  <cp:revision>3</cp:revision>
  <cp:lastPrinted>2020-12-03T10:41:00Z</cp:lastPrinted>
  <dcterms:created xsi:type="dcterms:W3CDTF">2022-01-26T14:03:00Z</dcterms:created>
  <dcterms:modified xsi:type="dcterms:W3CDTF">2022-01-26T14:07:00Z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